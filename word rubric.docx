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1346DB" w14:paraId="5C0FF7B3" w14:textId="77777777" w:rsidTr="001B1C66">
        <w:trPr>
          <w:trHeight w:val="2268"/>
        </w:trPr>
        <w:tc>
          <w:tcPr>
            <w:tcW w:w="10790" w:type="dxa"/>
            <w:gridSpan w:val="7"/>
            <w:shd w:val="clear" w:color="auto" w:fill="545454" w:themeFill="text2"/>
            <w:vAlign w:val="center"/>
          </w:tcPr>
          <w:p w14:paraId="7435D6C4" w14:textId="77777777" w:rsidR="001346DB" w:rsidRDefault="00000000" w:rsidP="00CA08B3">
            <w:pPr>
              <w:pStyle w:val="Heading1"/>
            </w:pPr>
            <w:sdt>
              <w:sdtPr>
                <w:id w:val="342750435"/>
                <w:placeholder>
                  <w:docPart w:val="476738CCCC399B4BAA79C20FBB469385"/>
                </w:placeholder>
                <w:temporary/>
                <w:showingPlcHdr/>
                <w15:appearance w15:val="hidden"/>
              </w:sdtPr>
              <w:sdtContent>
                <w:r w:rsidR="0069200F">
                  <w:t>Levels of Performance</w:t>
                </w:r>
              </w:sdtContent>
            </w:sdt>
          </w:p>
          <w:sdt>
            <w:sdtPr>
              <w:rPr>
                <w:rStyle w:val="Emphasis"/>
              </w:rPr>
              <w:id w:val="1826155186"/>
              <w:placeholder>
                <w:docPart w:val="F0CB371E1289A848BD688D0DBC35D1A9"/>
              </w:placeholder>
              <w:temporary/>
              <w:showingPlcHdr/>
              <w15:appearance w15:val="hidden"/>
            </w:sdtPr>
            <w:sdtContent>
              <w:p w14:paraId="507D0487" w14:textId="77777777" w:rsidR="00CA08B3" w:rsidRPr="00D76C99" w:rsidRDefault="00CA08B3" w:rsidP="00CA08B3">
                <w:pPr>
                  <w:pStyle w:val="Heading1"/>
                  <w:rPr>
                    <w:rStyle w:val="Emphasis"/>
                  </w:rPr>
                </w:pPr>
                <w:r w:rsidRPr="00D76C99">
                  <w:rPr>
                    <w:rStyle w:val="Emphasis"/>
                  </w:rPr>
                  <w:t>(Scale)</w:t>
                </w:r>
              </w:p>
            </w:sdtContent>
          </w:sdt>
          <w:p w14:paraId="67239B76" w14:textId="77777777" w:rsidR="001B1C66" w:rsidRPr="001B1C66" w:rsidRDefault="00000000" w:rsidP="0069200F">
            <w:pPr>
              <w:pStyle w:val="Heading2"/>
            </w:pPr>
            <w:sdt>
              <w:sdtPr>
                <w:id w:val="1922745793"/>
                <w:placeholder>
                  <w:docPart w:val="E2A0BC1D02DEB142A440A39E5B4D98A2"/>
                </w:placeholder>
                <w:temporary/>
                <w:showingPlcHdr/>
                <w15:appearance w15:val="hidden"/>
              </w:sdtPr>
              <w:sdtContent>
                <w:r w:rsidR="0069200F" w:rsidRPr="001B1C66">
                  <w:t>(The task or performance that the rubric is designed to evaluate)</w:t>
                </w:r>
              </w:sdtContent>
            </w:sdt>
          </w:p>
        </w:tc>
      </w:tr>
      <w:tr w:rsidR="001346DB" w14:paraId="47A4167D" w14:textId="77777777" w:rsidTr="004F4408">
        <w:trPr>
          <w:trHeight w:val="1130"/>
        </w:trPr>
        <w:tc>
          <w:tcPr>
            <w:tcW w:w="1541" w:type="dxa"/>
            <w:shd w:val="clear" w:color="auto" w:fill="F5F6F5" w:themeFill="accent1"/>
          </w:tcPr>
          <w:p w14:paraId="6B9E7534" w14:textId="77777777" w:rsidR="001346DB" w:rsidRDefault="001346DB"/>
        </w:tc>
        <w:tc>
          <w:tcPr>
            <w:tcW w:w="1541" w:type="dxa"/>
            <w:shd w:val="clear" w:color="auto" w:fill="F5F6F5" w:themeFill="accent1"/>
          </w:tcPr>
          <w:p w14:paraId="39032A4D" w14:textId="77777777" w:rsidR="001346DB" w:rsidRDefault="001346DB"/>
        </w:tc>
        <w:tc>
          <w:tcPr>
            <w:tcW w:w="1541" w:type="dxa"/>
            <w:tcBorders>
              <w:bottom w:val="single" w:sz="12" w:space="0" w:color="545454" w:themeColor="text2"/>
            </w:tcBorders>
            <w:shd w:val="clear" w:color="auto" w:fill="F5F6F5" w:themeFill="accent1"/>
            <w:vAlign w:val="center"/>
          </w:tcPr>
          <w:sdt>
            <w:sdtPr>
              <w:rPr>
                <w:rStyle w:val="Emphasis"/>
              </w:rPr>
              <w:id w:val="-785186076"/>
              <w:placeholder>
                <w:docPart w:val="D07EF60A3121014CBEFBA2CD2A1BC854"/>
              </w:placeholder>
              <w:temporary/>
              <w:showingPlcHdr/>
              <w15:appearance w15:val="hidden"/>
            </w:sdtPr>
            <w:sdtContent>
              <w:p w14:paraId="497AA0B7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Beginning</w:t>
                </w:r>
              </w:p>
              <w:p w14:paraId="00747708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1</w:t>
                </w:r>
              </w:p>
            </w:sdtContent>
          </w:sdt>
          <w:p w14:paraId="0F072CA0" w14:textId="77777777" w:rsidR="001346DB" w:rsidRPr="004F4408" w:rsidRDefault="001346DB" w:rsidP="004F4408">
            <w:pPr>
              <w:jc w:val="center"/>
              <w:rPr>
                <w:rStyle w:val="Emphasis"/>
              </w:rPr>
            </w:pPr>
          </w:p>
        </w:tc>
        <w:tc>
          <w:tcPr>
            <w:tcW w:w="1541" w:type="dxa"/>
            <w:tcBorders>
              <w:bottom w:val="single" w:sz="12" w:space="0" w:color="545454" w:themeColor="text2"/>
            </w:tcBorders>
            <w:shd w:val="clear" w:color="auto" w:fill="F5F6F5" w:themeFill="accent1"/>
            <w:vAlign w:val="center"/>
          </w:tcPr>
          <w:sdt>
            <w:sdtPr>
              <w:rPr>
                <w:rStyle w:val="Emphasis"/>
              </w:rPr>
              <w:id w:val="-2119666538"/>
              <w:placeholder>
                <w:docPart w:val="5391CE971F245249BE70C8628C0B155C"/>
              </w:placeholder>
              <w:temporary/>
              <w:showingPlcHdr/>
              <w15:appearance w15:val="hidden"/>
            </w:sdtPr>
            <w:sdtContent>
              <w:p w14:paraId="2147AAE1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Developed</w:t>
                </w:r>
              </w:p>
              <w:p w14:paraId="557333EB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2</w:t>
                </w:r>
              </w:p>
            </w:sdtContent>
          </w:sdt>
          <w:p w14:paraId="3F9BAD14" w14:textId="77777777" w:rsidR="001346DB" w:rsidRPr="004F4408" w:rsidRDefault="001346DB" w:rsidP="004F4408">
            <w:pPr>
              <w:jc w:val="center"/>
              <w:rPr>
                <w:rStyle w:val="Emphasis"/>
              </w:rPr>
            </w:pPr>
          </w:p>
        </w:tc>
        <w:tc>
          <w:tcPr>
            <w:tcW w:w="1542" w:type="dxa"/>
            <w:tcBorders>
              <w:bottom w:val="single" w:sz="12" w:space="0" w:color="545454" w:themeColor="text2"/>
            </w:tcBorders>
            <w:shd w:val="clear" w:color="auto" w:fill="F5F6F5" w:themeFill="accent1"/>
            <w:vAlign w:val="center"/>
          </w:tcPr>
          <w:sdt>
            <w:sdtPr>
              <w:rPr>
                <w:rStyle w:val="Emphasis"/>
              </w:rPr>
              <w:id w:val="-1307620081"/>
              <w:placeholder>
                <w:docPart w:val="A8F83EDB0734EB45A81DD9FFCC054A83"/>
              </w:placeholder>
              <w:temporary/>
              <w:showingPlcHdr/>
              <w15:appearance w15:val="hidden"/>
            </w:sdtPr>
            <w:sdtContent>
              <w:p w14:paraId="524BAD3C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Accomplished</w:t>
                </w:r>
              </w:p>
              <w:p w14:paraId="3C41AFE3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3</w:t>
                </w:r>
              </w:p>
            </w:sdtContent>
          </w:sdt>
          <w:p w14:paraId="3F05702E" w14:textId="77777777" w:rsidR="001346DB" w:rsidRPr="004F4408" w:rsidRDefault="001346DB" w:rsidP="004F4408">
            <w:pPr>
              <w:jc w:val="center"/>
              <w:rPr>
                <w:rStyle w:val="Emphasis"/>
              </w:rPr>
            </w:pPr>
          </w:p>
        </w:tc>
        <w:tc>
          <w:tcPr>
            <w:tcW w:w="1542" w:type="dxa"/>
            <w:tcBorders>
              <w:bottom w:val="single" w:sz="12" w:space="0" w:color="545454" w:themeColor="text2"/>
            </w:tcBorders>
            <w:shd w:val="clear" w:color="auto" w:fill="F5F6F5" w:themeFill="accent1"/>
            <w:vAlign w:val="center"/>
          </w:tcPr>
          <w:sdt>
            <w:sdtPr>
              <w:rPr>
                <w:rStyle w:val="Emphasis"/>
              </w:rPr>
              <w:id w:val="2072764808"/>
              <w:placeholder>
                <w:docPart w:val="346DA11C7F833348BC9B47E9BC10F8BC"/>
              </w:placeholder>
              <w:temporary/>
              <w:showingPlcHdr/>
              <w15:appearance w15:val="hidden"/>
            </w:sdtPr>
            <w:sdtContent>
              <w:p w14:paraId="4EAD70F2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Exemplary</w:t>
                </w:r>
              </w:p>
              <w:p w14:paraId="6ED2E4C1" w14:textId="77777777" w:rsidR="0069200F" w:rsidRPr="004F4408" w:rsidRDefault="0069200F" w:rsidP="004F4408">
                <w:pPr>
                  <w:jc w:val="center"/>
                  <w:rPr>
                    <w:rStyle w:val="Emphasis"/>
                  </w:rPr>
                </w:pPr>
                <w:r w:rsidRPr="004F4408">
                  <w:rPr>
                    <w:rStyle w:val="Emphasis"/>
                  </w:rPr>
                  <w:t>4</w:t>
                </w:r>
              </w:p>
            </w:sdtContent>
          </w:sdt>
          <w:p w14:paraId="2B9EAF15" w14:textId="77777777" w:rsidR="001346DB" w:rsidRPr="004F4408" w:rsidRDefault="001346DB" w:rsidP="004F4408">
            <w:pPr>
              <w:jc w:val="center"/>
              <w:rPr>
                <w:rStyle w:val="Emphasis"/>
              </w:rPr>
            </w:pP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01AF92EC" w14:textId="77777777" w:rsidR="001346DB" w:rsidRDefault="00000000" w:rsidP="0069200F">
            <w:pPr>
              <w:jc w:val="center"/>
            </w:pPr>
            <w:sdt>
              <w:sdtPr>
                <w:rPr>
                  <w:b/>
                  <w:iCs/>
                </w:rPr>
                <w:id w:val="-230537534"/>
                <w:placeholder>
                  <w:docPart w:val="248E938EA772D54AA2083E3A52205C8A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iCs w:val="0"/>
                </w:rPr>
              </w:sdtEndPr>
              <w:sdtContent>
                <w:r w:rsidR="0069200F">
                  <w:t>Score</w:t>
                </w:r>
              </w:sdtContent>
            </w:sdt>
          </w:p>
        </w:tc>
      </w:tr>
      <w:tr w:rsidR="003965B8" w14:paraId="5D0B4DAF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7CFFA06F" w14:textId="77777777" w:rsidR="003965B8" w:rsidRDefault="003965B8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75BAD029" w14:textId="77777777" w:rsidR="003965B8" w:rsidRDefault="003965B8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1AD0AF41" w14:textId="77777777" w:rsidR="003965B8" w:rsidRDefault="003965B8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52E01BEA" w14:textId="77777777" w:rsidR="003965B8" w:rsidRDefault="003965B8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7A9BCEE6" w14:textId="77777777" w:rsidR="003965B8" w:rsidRDefault="003965B8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465D472A" w14:textId="77777777" w:rsidR="003965B8" w:rsidRDefault="003965B8"/>
        </w:tc>
        <w:tc>
          <w:tcPr>
            <w:tcW w:w="1542" w:type="dxa"/>
            <w:vMerge w:val="restart"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037FE89C" w14:textId="77777777" w:rsidR="003965B8" w:rsidRDefault="00000000" w:rsidP="0069200F">
            <w:pPr>
              <w:pStyle w:val="Heading4"/>
            </w:pPr>
            <w:sdt>
              <w:sdtPr>
                <w:id w:val="1726951578"/>
                <w:placeholder>
                  <w:docPart w:val="B0070BF04DE01C47B42ABA6F1F2955A7"/>
                </w:placeholder>
                <w:temporary/>
                <w:showingPlcHdr/>
                <w15:appearance w15:val="hidden"/>
              </w:sdtPr>
              <w:sdtContent>
                <w:r w:rsidR="0069200F">
                  <w:t>9</w:t>
                </w:r>
              </w:sdtContent>
            </w:sdt>
          </w:p>
        </w:tc>
      </w:tr>
      <w:tr w:rsidR="003965B8" w14:paraId="0F7D185E" w14:textId="77777777" w:rsidTr="003965B8">
        <w:trPr>
          <w:trHeight w:val="1071"/>
        </w:trPr>
        <w:tc>
          <w:tcPr>
            <w:tcW w:w="3082" w:type="dxa"/>
            <w:gridSpan w:val="2"/>
            <w:shd w:val="clear" w:color="auto" w:fill="F5F6F5" w:themeFill="accent1"/>
            <w:vAlign w:val="center"/>
          </w:tcPr>
          <w:p w14:paraId="15B02870" w14:textId="77777777" w:rsidR="003965B8" w:rsidRDefault="00000000" w:rsidP="0069200F">
            <w:pPr>
              <w:pStyle w:val="Heading3"/>
            </w:pPr>
            <w:sdt>
              <w:sdtPr>
                <w:id w:val="-2006187194"/>
                <w:placeholder>
                  <w:docPart w:val="2A86F601ECE87C4C8094A8E3A3EAB1D1"/>
                </w:placeholder>
                <w:temporary/>
                <w:showingPlcHdr/>
                <w15:appearance w15:val="hidden"/>
              </w:sdtPr>
              <w:sdtContent>
                <w:r w:rsidR="0069200F">
                  <w:t>Task N1</w:t>
                </w:r>
              </w:sdtContent>
            </w:sdt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220C1FD0" w14:textId="77777777" w:rsidR="003965B8" w:rsidRDefault="006859C7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4C0571C" wp14:editId="61DA7016">
                      <wp:extent cx="653897" cy="352374"/>
                      <wp:effectExtent l="0" t="0" r="0" b="3810"/>
                      <wp:docPr id="2" name="Group 1" title="Graphic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A03F81-C653-6C46-B4F3-D32FDAC5C0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432073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462D4135" w14:textId="77777777" w:rsidR="003965B8" w:rsidRDefault="006859C7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140AEE90" wp14:editId="026EB361">
                      <wp:extent cx="653897" cy="352374"/>
                      <wp:effectExtent l="0" t="0" r="0" b="3810"/>
                      <wp:docPr id="8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9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B04BF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512B7581" w14:textId="77777777" w:rsidR="003965B8" w:rsidRDefault="006859C7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6BE43207" wp14:editId="2C6033AD">
                      <wp:extent cx="653897" cy="352374"/>
                      <wp:effectExtent l="0" t="0" r="0" b="3810"/>
                      <wp:docPr id="14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15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823A87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0B47BB3F" w14:textId="77777777" w:rsidR="003965B8" w:rsidRDefault="006859C7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1AB4B71" wp14:editId="2379EE7E">
                      <wp:extent cx="653897" cy="352374"/>
                      <wp:effectExtent l="0" t="0" r="0" b="3810"/>
                      <wp:docPr id="20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1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3871D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color="#fc4146 [3205]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vMerge/>
            <w:shd w:val="clear" w:color="auto" w:fill="F5F6F5" w:themeFill="accent1"/>
            <w:vAlign w:val="center"/>
          </w:tcPr>
          <w:p w14:paraId="59E70A25" w14:textId="77777777" w:rsidR="003965B8" w:rsidRDefault="003965B8" w:rsidP="001B1C66">
            <w:pPr>
              <w:jc w:val="center"/>
            </w:pPr>
          </w:p>
        </w:tc>
      </w:tr>
      <w:tr w:rsidR="003965B8" w14:paraId="1C95C29D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4D1C8957" w14:textId="77777777" w:rsidR="003965B8" w:rsidRDefault="003965B8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5ACDBB7A" w14:textId="77777777" w:rsidR="003965B8" w:rsidRDefault="003965B8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219E0E3D" w14:textId="77777777" w:rsidR="003965B8" w:rsidRDefault="003965B8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4795089C" w14:textId="77777777" w:rsidR="003965B8" w:rsidRDefault="003965B8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3B782954" w14:textId="77777777" w:rsidR="003965B8" w:rsidRDefault="003965B8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0BD6617F" w14:textId="77777777" w:rsidR="003965B8" w:rsidRDefault="003965B8"/>
        </w:tc>
        <w:tc>
          <w:tcPr>
            <w:tcW w:w="1542" w:type="dxa"/>
            <w:vMerge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3A6700C8" w14:textId="77777777" w:rsidR="003965B8" w:rsidRDefault="003965B8" w:rsidP="001B1C66">
            <w:pPr>
              <w:jc w:val="center"/>
            </w:pPr>
          </w:p>
        </w:tc>
      </w:tr>
      <w:tr w:rsidR="003965B8" w14:paraId="34180128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3857BF3A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194FE4C5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29082519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3883E728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3747B06A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5447A5E7" w14:textId="77777777" w:rsidR="003965B8" w:rsidRDefault="003965B8" w:rsidP="001B1C66"/>
        </w:tc>
        <w:tc>
          <w:tcPr>
            <w:tcW w:w="1542" w:type="dxa"/>
            <w:vMerge w:val="restart"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5BB46F20" w14:textId="77777777" w:rsidR="003965B8" w:rsidRDefault="00000000" w:rsidP="0069200F">
            <w:pPr>
              <w:pStyle w:val="Heading4"/>
            </w:pPr>
            <w:sdt>
              <w:sdtPr>
                <w:id w:val="215936780"/>
                <w:placeholder>
                  <w:docPart w:val="C163AD93E044344EB21981D5AE2B3A88"/>
                </w:placeholder>
                <w:temporary/>
                <w:showingPlcHdr/>
                <w15:appearance w15:val="hidden"/>
              </w:sdtPr>
              <w:sdtContent>
                <w:r w:rsidR="0069200F">
                  <w:t>?</w:t>
                </w:r>
              </w:sdtContent>
            </w:sdt>
          </w:p>
        </w:tc>
      </w:tr>
      <w:tr w:rsidR="003965B8" w14:paraId="41750D23" w14:textId="77777777" w:rsidTr="003965B8">
        <w:trPr>
          <w:trHeight w:val="1071"/>
        </w:trPr>
        <w:tc>
          <w:tcPr>
            <w:tcW w:w="3082" w:type="dxa"/>
            <w:gridSpan w:val="2"/>
            <w:shd w:val="clear" w:color="auto" w:fill="F5F6F5" w:themeFill="accent1"/>
            <w:vAlign w:val="center"/>
          </w:tcPr>
          <w:p w14:paraId="17F12FE7" w14:textId="77777777" w:rsidR="003965B8" w:rsidRDefault="00000000" w:rsidP="001B1C66">
            <w:pPr>
              <w:pStyle w:val="Heading3"/>
            </w:pPr>
            <w:sdt>
              <w:sdtPr>
                <w:id w:val="1611940150"/>
                <w:placeholder>
                  <w:docPart w:val="5FC0C4F10F4236429E167730DFCE8562"/>
                </w:placeholder>
                <w:temporary/>
                <w:showingPlcHdr/>
                <w15:appearance w15:val="hidden"/>
              </w:sdtPr>
              <w:sdtContent>
                <w:r w:rsidR="0069200F">
                  <w:t>Task N2</w:t>
                </w:r>
              </w:sdtContent>
            </w:sdt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1AC778A0" w14:textId="77777777" w:rsidR="003965B8" w:rsidRDefault="006859C7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17BF1359" wp14:editId="1855F0F6">
                      <wp:extent cx="653897" cy="352374"/>
                      <wp:effectExtent l="0" t="0" r="0" b="3810"/>
                      <wp:docPr id="26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7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8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9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0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1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1C064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716B6571" w14:textId="77777777" w:rsidR="003965B8" w:rsidRDefault="004F4408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409C69D" wp14:editId="7615462E">
                      <wp:extent cx="653897" cy="352374"/>
                      <wp:effectExtent l="0" t="0" r="0" b="3810"/>
                      <wp:docPr id="224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25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6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7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8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9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EA141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401F9FA7" w14:textId="77777777" w:rsidR="003965B8" w:rsidRDefault="004F4408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2932480D" wp14:editId="0902DF96">
                      <wp:extent cx="653897" cy="352374"/>
                      <wp:effectExtent l="0" t="0" r="0" b="3810"/>
                      <wp:docPr id="230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31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2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3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4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5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203F67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183CB066" w14:textId="77777777" w:rsidR="003965B8" w:rsidRDefault="004F4408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4E482E32" wp14:editId="4221108D">
                      <wp:extent cx="653897" cy="352374"/>
                      <wp:effectExtent l="0" t="0" r="0" b="3810"/>
                      <wp:docPr id="236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37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8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9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0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1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F71D25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vMerge/>
            <w:shd w:val="clear" w:color="auto" w:fill="F5F6F5" w:themeFill="accent1"/>
            <w:vAlign w:val="center"/>
          </w:tcPr>
          <w:p w14:paraId="6B47EDA7" w14:textId="77777777" w:rsidR="003965B8" w:rsidRDefault="003965B8" w:rsidP="001B1C66">
            <w:pPr>
              <w:jc w:val="center"/>
            </w:pPr>
          </w:p>
        </w:tc>
      </w:tr>
      <w:tr w:rsidR="003965B8" w14:paraId="01763B24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4285E017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24F2AD2C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0CEA2A28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0E600AB7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1587BB37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1325F151" w14:textId="77777777" w:rsidR="003965B8" w:rsidRDefault="003965B8" w:rsidP="001B1C66"/>
        </w:tc>
        <w:tc>
          <w:tcPr>
            <w:tcW w:w="1542" w:type="dxa"/>
            <w:vMerge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31A77D14" w14:textId="77777777" w:rsidR="003965B8" w:rsidRDefault="003965B8" w:rsidP="001B1C66">
            <w:pPr>
              <w:jc w:val="center"/>
            </w:pPr>
          </w:p>
        </w:tc>
      </w:tr>
      <w:tr w:rsidR="003965B8" w14:paraId="2F7F9A3F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2FC78382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140CEB3F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4EA986C5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58A42292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2BCF2BE2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45D345B5" w14:textId="77777777" w:rsidR="003965B8" w:rsidRDefault="003965B8" w:rsidP="001B1C66"/>
        </w:tc>
        <w:tc>
          <w:tcPr>
            <w:tcW w:w="1542" w:type="dxa"/>
            <w:vMerge w:val="restart"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55260AF7" w14:textId="77777777" w:rsidR="003965B8" w:rsidRDefault="00000000" w:rsidP="001B1C66">
            <w:pPr>
              <w:pStyle w:val="Heading4"/>
            </w:pPr>
            <w:sdt>
              <w:sdtPr>
                <w:id w:val="1007257733"/>
                <w:placeholder>
                  <w:docPart w:val="F0CE13297F9A24458DCA1A8991738693"/>
                </w:placeholder>
                <w:temporary/>
                <w:showingPlcHdr/>
                <w15:appearance w15:val="hidden"/>
              </w:sdtPr>
              <w:sdtContent>
                <w:r w:rsidR="0069200F">
                  <w:t>?</w:t>
                </w:r>
              </w:sdtContent>
            </w:sdt>
          </w:p>
        </w:tc>
      </w:tr>
      <w:tr w:rsidR="004F4408" w14:paraId="12D6950D" w14:textId="77777777" w:rsidTr="004F4408">
        <w:trPr>
          <w:trHeight w:val="1071"/>
        </w:trPr>
        <w:tc>
          <w:tcPr>
            <w:tcW w:w="3082" w:type="dxa"/>
            <w:gridSpan w:val="2"/>
            <w:shd w:val="clear" w:color="auto" w:fill="F5F6F5" w:themeFill="accent1"/>
            <w:vAlign w:val="center"/>
          </w:tcPr>
          <w:p w14:paraId="4D4D27AC" w14:textId="77777777" w:rsidR="004F4408" w:rsidRDefault="00000000" w:rsidP="004F4408">
            <w:pPr>
              <w:pStyle w:val="Heading3"/>
            </w:pPr>
            <w:sdt>
              <w:sdtPr>
                <w:id w:val="1256476257"/>
                <w:placeholder>
                  <w:docPart w:val="20F645EB24EED74D8A0775C8B5EA9B34"/>
                </w:placeholder>
                <w:temporary/>
                <w:showingPlcHdr/>
                <w15:appearance w15:val="hidden"/>
              </w:sdtPr>
              <w:sdtContent>
                <w:r w:rsidR="004F4408">
                  <w:t>Task N3</w:t>
                </w:r>
              </w:sdtContent>
            </w:sdt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23F7C196" w14:textId="77777777" w:rsidR="004F4408" w:rsidRDefault="004F4408" w:rsidP="004F4408">
            <w:pPr>
              <w:jc w:val="center"/>
            </w:pPr>
            <w:r w:rsidRPr="0070068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984C9A4" wp14:editId="463858F1">
                      <wp:extent cx="653897" cy="352374"/>
                      <wp:effectExtent l="0" t="0" r="0" b="3810"/>
                      <wp:docPr id="242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43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4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5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6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47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A8A3C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72CA51A2" w14:textId="77777777" w:rsidR="004F4408" w:rsidRDefault="004F4408" w:rsidP="004F4408">
            <w:pPr>
              <w:jc w:val="center"/>
            </w:pPr>
            <w:r w:rsidRPr="0070068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7AB8F083" wp14:editId="23EFBF10">
                      <wp:extent cx="653897" cy="352374"/>
                      <wp:effectExtent l="0" t="0" r="0" b="3810"/>
                      <wp:docPr id="248" name="Group 248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125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6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0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1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1BB25" id="Group 248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56AAB241" w14:textId="77777777" w:rsidR="004F4408" w:rsidRDefault="004F4408" w:rsidP="004F4408">
            <w:pPr>
              <w:jc w:val="center"/>
            </w:pPr>
            <w:r w:rsidRPr="0070068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F818AD3" wp14:editId="67B79B77">
                      <wp:extent cx="653897" cy="352374"/>
                      <wp:effectExtent l="0" t="0" r="0" b="3810"/>
                      <wp:docPr id="332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33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4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5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6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7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C26ACD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6D8551EF" w14:textId="77777777" w:rsidR="004F4408" w:rsidRDefault="004F4408" w:rsidP="004F4408">
            <w:pPr>
              <w:jc w:val="center"/>
            </w:pPr>
            <w:r w:rsidRPr="0070068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9D403C5" wp14:editId="25A14062">
                      <wp:extent cx="653897" cy="352374"/>
                      <wp:effectExtent l="0" t="0" r="0" b="3810"/>
                      <wp:docPr id="338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39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0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1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2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3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7ED88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vMerge/>
            <w:shd w:val="clear" w:color="auto" w:fill="F5F6F5" w:themeFill="accent1"/>
            <w:vAlign w:val="center"/>
          </w:tcPr>
          <w:p w14:paraId="2EA5345D" w14:textId="77777777" w:rsidR="004F4408" w:rsidRDefault="004F4408" w:rsidP="004F4408">
            <w:pPr>
              <w:jc w:val="center"/>
            </w:pPr>
          </w:p>
        </w:tc>
      </w:tr>
      <w:tr w:rsidR="003965B8" w14:paraId="6F26885C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4D20CF37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7EBA535C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4D1CDD38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675F7D4A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555678D1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7165CA35" w14:textId="77777777" w:rsidR="003965B8" w:rsidRDefault="003965B8" w:rsidP="001B1C66"/>
        </w:tc>
        <w:tc>
          <w:tcPr>
            <w:tcW w:w="1542" w:type="dxa"/>
            <w:vMerge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690B3CC0" w14:textId="77777777" w:rsidR="003965B8" w:rsidRDefault="003965B8" w:rsidP="001B1C66">
            <w:pPr>
              <w:jc w:val="center"/>
            </w:pPr>
          </w:p>
        </w:tc>
      </w:tr>
      <w:tr w:rsidR="003965B8" w14:paraId="71FD0910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344A1FDE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1AB55799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39EE5B27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082BC774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128F7048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23D3240B" w14:textId="77777777" w:rsidR="003965B8" w:rsidRDefault="003965B8" w:rsidP="001B1C66"/>
        </w:tc>
        <w:tc>
          <w:tcPr>
            <w:tcW w:w="1542" w:type="dxa"/>
            <w:vMerge w:val="restart"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761A8213" w14:textId="77777777" w:rsidR="003965B8" w:rsidRDefault="00000000" w:rsidP="001B1C66">
            <w:pPr>
              <w:pStyle w:val="Heading4"/>
            </w:pPr>
            <w:sdt>
              <w:sdtPr>
                <w:id w:val="56828866"/>
                <w:placeholder>
                  <w:docPart w:val="A6A1633CB79A0D46A212B107ABD7B4A8"/>
                </w:placeholder>
                <w:temporary/>
                <w:showingPlcHdr/>
                <w15:appearance w15:val="hidden"/>
              </w:sdtPr>
              <w:sdtContent>
                <w:r w:rsidR="0069200F">
                  <w:t>?</w:t>
                </w:r>
              </w:sdtContent>
            </w:sdt>
          </w:p>
        </w:tc>
      </w:tr>
      <w:tr w:rsidR="004F4408" w14:paraId="14A7DCC0" w14:textId="77777777" w:rsidTr="004F4408">
        <w:trPr>
          <w:trHeight w:val="1071"/>
        </w:trPr>
        <w:tc>
          <w:tcPr>
            <w:tcW w:w="3082" w:type="dxa"/>
            <w:gridSpan w:val="2"/>
            <w:shd w:val="clear" w:color="auto" w:fill="F5F6F5" w:themeFill="accent1"/>
            <w:vAlign w:val="center"/>
          </w:tcPr>
          <w:p w14:paraId="135195E3" w14:textId="77777777" w:rsidR="004F4408" w:rsidRDefault="00000000" w:rsidP="004F4408">
            <w:pPr>
              <w:pStyle w:val="Heading3"/>
            </w:pPr>
            <w:sdt>
              <w:sdtPr>
                <w:id w:val="-1445525311"/>
                <w:placeholder>
                  <w:docPart w:val="20F41CC743CD224C8D84B5A0814887E7"/>
                </w:placeholder>
                <w:temporary/>
                <w:showingPlcHdr/>
                <w15:appearance w15:val="hidden"/>
              </w:sdtPr>
              <w:sdtContent>
                <w:r w:rsidR="004F4408">
                  <w:t>Task N4</w:t>
                </w:r>
              </w:sdtContent>
            </w:sdt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3BEFEEAC" w14:textId="77777777" w:rsidR="004F4408" w:rsidRDefault="004F4408" w:rsidP="004F4408">
            <w:pPr>
              <w:jc w:val="center"/>
            </w:pPr>
            <w:r w:rsidRPr="00D803E2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62FC2B3" wp14:editId="614D115C">
                      <wp:extent cx="653897" cy="352374"/>
                      <wp:effectExtent l="0" t="0" r="0" b="3810"/>
                      <wp:docPr id="344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45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6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7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8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9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24702A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7EA401B7" w14:textId="77777777" w:rsidR="004F4408" w:rsidRDefault="004F4408" w:rsidP="004F4408">
            <w:pPr>
              <w:jc w:val="center"/>
            </w:pPr>
            <w:r w:rsidRPr="00D803E2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649FE96F" wp14:editId="65CB408E">
                      <wp:extent cx="653897" cy="352374"/>
                      <wp:effectExtent l="0" t="0" r="0" b="3810"/>
                      <wp:docPr id="350" name="Group 350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51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2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3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4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5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4BBFE" id="Group 350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74E2C363" w14:textId="77777777" w:rsidR="004F4408" w:rsidRDefault="004F4408" w:rsidP="004F4408">
            <w:pPr>
              <w:jc w:val="center"/>
            </w:pPr>
            <w:r w:rsidRPr="00D803E2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417883BE" wp14:editId="4762E90A">
                      <wp:extent cx="653897" cy="352374"/>
                      <wp:effectExtent l="0" t="0" r="0" b="3810"/>
                      <wp:docPr id="356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57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8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9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0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1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CA1959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3A6E9B2F" w14:textId="77777777" w:rsidR="004F4408" w:rsidRDefault="004F4408" w:rsidP="004F4408">
            <w:pPr>
              <w:jc w:val="center"/>
            </w:pPr>
            <w:r w:rsidRPr="00D803E2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892F661" wp14:editId="7902C798">
                      <wp:extent cx="653897" cy="352374"/>
                      <wp:effectExtent l="0" t="0" r="0" b="3810"/>
                      <wp:docPr id="362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63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4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5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6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7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474AF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vMerge/>
            <w:shd w:val="clear" w:color="auto" w:fill="F5F6F5" w:themeFill="accent1"/>
            <w:vAlign w:val="center"/>
          </w:tcPr>
          <w:p w14:paraId="40443B68" w14:textId="77777777" w:rsidR="004F4408" w:rsidRDefault="004F4408" w:rsidP="004F4408">
            <w:pPr>
              <w:jc w:val="center"/>
            </w:pPr>
          </w:p>
        </w:tc>
      </w:tr>
      <w:tr w:rsidR="003965B8" w14:paraId="0800BB2C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06CC6EAC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6BBE6372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01F9F7A4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6D9DFF5B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615A296A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5AF3B2E1" w14:textId="77777777" w:rsidR="003965B8" w:rsidRDefault="003965B8" w:rsidP="001B1C66"/>
        </w:tc>
        <w:tc>
          <w:tcPr>
            <w:tcW w:w="1542" w:type="dxa"/>
            <w:vMerge/>
            <w:tcBorders>
              <w:left w:val="single" w:sz="4" w:space="0" w:color="545454" w:themeColor="text2"/>
            </w:tcBorders>
            <w:shd w:val="clear" w:color="auto" w:fill="F5F6F5" w:themeFill="accent1"/>
            <w:vAlign w:val="center"/>
          </w:tcPr>
          <w:p w14:paraId="522246BE" w14:textId="77777777" w:rsidR="003965B8" w:rsidRDefault="003965B8" w:rsidP="001B1C66">
            <w:pPr>
              <w:jc w:val="center"/>
            </w:pPr>
          </w:p>
        </w:tc>
      </w:tr>
      <w:tr w:rsidR="003965B8" w14:paraId="30CB9EFB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1F1939CA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25CAB3B4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6C5CD881" w14:textId="77777777" w:rsidR="003965B8" w:rsidRDefault="003965B8" w:rsidP="001B1C66"/>
        </w:tc>
        <w:tc>
          <w:tcPr>
            <w:tcW w:w="1541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40EABE15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088AF0CB" w14:textId="77777777" w:rsidR="003965B8" w:rsidRDefault="003965B8" w:rsidP="001B1C66"/>
        </w:tc>
        <w:tc>
          <w:tcPr>
            <w:tcW w:w="1542" w:type="dxa"/>
            <w:tcBorders>
              <w:top w:val="single" w:sz="12" w:space="0" w:color="545454" w:themeColor="text2"/>
              <w:left w:val="single" w:sz="4" w:space="0" w:color="545454" w:themeColor="text2"/>
            </w:tcBorders>
            <w:shd w:val="clear" w:color="auto" w:fill="F5F6F5" w:themeFill="accent1"/>
          </w:tcPr>
          <w:p w14:paraId="554441F5" w14:textId="77777777" w:rsidR="003965B8" w:rsidRDefault="003965B8" w:rsidP="001B1C66"/>
        </w:tc>
        <w:tc>
          <w:tcPr>
            <w:tcW w:w="1542" w:type="dxa"/>
            <w:shd w:val="clear" w:color="auto" w:fill="F5F6F5" w:themeFill="accent1"/>
            <w:vAlign w:val="center"/>
          </w:tcPr>
          <w:p w14:paraId="36A34645" w14:textId="77777777" w:rsidR="003965B8" w:rsidRDefault="003965B8" w:rsidP="003965B8"/>
        </w:tc>
      </w:tr>
      <w:tr w:rsidR="004F4408" w14:paraId="1B09CB91" w14:textId="77777777" w:rsidTr="004F4408">
        <w:trPr>
          <w:trHeight w:val="1071"/>
        </w:trPr>
        <w:tc>
          <w:tcPr>
            <w:tcW w:w="3082" w:type="dxa"/>
            <w:gridSpan w:val="2"/>
            <w:shd w:val="clear" w:color="auto" w:fill="F5F6F5" w:themeFill="accent1"/>
            <w:vAlign w:val="center"/>
          </w:tcPr>
          <w:p w14:paraId="0E9EDBD4" w14:textId="77777777" w:rsidR="004F4408" w:rsidRDefault="00000000" w:rsidP="004F4408">
            <w:pPr>
              <w:pStyle w:val="Heading3"/>
            </w:pPr>
            <w:sdt>
              <w:sdtPr>
                <w:id w:val="-1622761628"/>
                <w:placeholder>
                  <w:docPart w:val="EA75271A2379D84FA7120B5C754D11C8"/>
                </w:placeholder>
                <w:temporary/>
                <w:showingPlcHdr/>
                <w15:appearance w15:val="hidden"/>
              </w:sdtPr>
              <w:sdtContent>
                <w:r w:rsidR="004F4408">
                  <w:t>Task N5</w:t>
                </w:r>
              </w:sdtContent>
            </w:sdt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7F6402EB" w14:textId="77777777" w:rsidR="004F4408" w:rsidRDefault="004F4408" w:rsidP="004F4408">
            <w:pPr>
              <w:jc w:val="center"/>
            </w:pPr>
            <w:r w:rsidRPr="00AC01B9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7AB002AF" wp14:editId="4D63E624">
                      <wp:extent cx="653897" cy="352374"/>
                      <wp:effectExtent l="0" t="0" r="0" b="3810"/>
                      <wp:docPr id="368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69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0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1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2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3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D7658C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shd w:val="clear" w:color="auto" w:fill="F5F6F5" w:themeFill="accent1"/>
            <w:vAlign w:val="center"/>
          </w:tcPr>
          <w:p w14:paraId="3AD0E656" w14:textId="77777777" w:rsidR="004F4408" w:rsidRDefault="004F4408" w:rsidP="004F4408">
            <w:pPr>
              <w:jc w:val="center"/>
            </w:pPr>
            <w:r w:rsidRPr="00AC01B9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C80C295" wp14:editId="42B576E4">
                      <wp:extent cx="653897" cy="352374"/>
                      <wp:effectExtent l="0" t="0" r="0" b="3810"/>
                      <wp:docPr id="374" name="Group 374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75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6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7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8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9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523E82" id="Group 374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7B21398B" w14:textId="77777777" w:rsidR="004F4408" w:rsidRDefault="004F4408" w:rsidP="004F4408">
            <w:pPr>
              <w:jc w:val="center"/>
            </w:pPr>
            <w:r w:rsidRPr="00AC01B9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469EDB79" wp14:editId="57569835">
                      <wp:extent cx="653897" cy="352374"/>
                      <wp:effectExtent l="0" t="0" r="0" b="3810"/>
                      <wp:docPr id="380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81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2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3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4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5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5D5DA3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  <w:vAlign w:val="center"/>
          </w:tcPr>
          <w:p w14:paraId="44A99490" w14:textId="77777777" w:rsidR="004F4408" w:rsidRDefault="004F4408" w:rsidP="004F4408">
            <w:pPr>
              <w:jc w:val="center"/>
            </w:pPr>
            <w:r w:rsidRPr="00AC01B9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01A0EA2" wp14:editId="72B02D79">
                      <wp:extent cx="653897" cy="352374"/>
                      <wp:effectExtent l="0" t="0" r="0" b="3810"/>
                      <wp:docPr id="386" name="Group 1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897" cy="352374"/>
                                <a:chOff x="0" y="0"/>
                                <a:chExt cx="653897" cy="35237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87" name="Shape"/>
                              <wps:cNvSpPr/>
                              <wps:spPr>
                                <a:xfrm>
                                  <a:off x="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8" name="Shape"/>
                              <wps:cNvSpPr/>
                              <wps:spPr>
                                <a:xfrm>
                                  <a:off x="2413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443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831" y="11655"/>
                                      </a:moveTo>
                                      <a:cubicBezTo>
                                        <a:pt x="13390" y="12115"/>
                                        <a:pt x="13243" y="12727"/>
                                        <a:pt x="13390" y="13187"/>
                                      </a:cubicBezTo>
                                      <a:lnTo>
                                        <a:pt x="13831" y="15944"/>
                                      </a:lnTo>
                                      <a:lnTo>
                                        <a:pt x="11480" y="14566"/>
                                      </a:lnTo>
                                      <a:cubicBezTo>
                                        <a:pt x="11039" y="14259"/>
                                        <a:pt x="10305" y="14259"/>
                                        <a:pt x="9864" y="14566"/>
                                      </a:cubicBezTo>
                                      <a:lnTo>
                                        <a:pt x="7513" y="15944"/>
                                      </a:lnTo>
                                      <a:lnTo>
                                        <a:pt x="7954" y="13187"/>
                                      </a:lnTo>
                                      <a:cubicBezTo>
                                        <a:pt x="8101" y="12574"/>
                                        <a:pt x="7807" y="11961"/>
                                        <a:pt x="7513" y="11655"/>
                                      </a:cubicBezTo>
                                      <a:lnTo>
                                        <a:pt x="5603" y="9664"/>
                                      </a:lnTo>
                                      <a:lnTo>
                                        <a:pt x="8247" y="9204"/>
                                      </a:lnTo>
                                      <a:cubicBezTo>
                                        <a:pt x="8835" y="9051"/>
                                        <a:pt x="9276" y="8744"/>
                                        <a:pt x="9570" y="8285"/>
                                      </a:cubicBezTo>
                                      <a:lnTo>
                                        <a:pt x="10745" y="5834"/>
                                      </a:lnTo>
                                      <a:lnTo>
                                        <a:pt x="11921" y="8285"/>
                                      </a:lnTo>
                                      <a:cubicBezTo>
                                        <a:pt x="12215" y="8744"/>
                                        <a:pt x="12656" y="9204"/>
                                        <a:pt x="13243" y="9204"/>
                                      </a:cubicBezTo>
                                      <a:lnTo>
                                        <a:pt x="15888" y="9664"/>
                                      </a:lnTo>
                                      <a:lnTo>
                                        <a:pt x="13831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9" name="Shape"/>
                              <wps:cNvSpPr/>
                              <wps:spPr>
                                <a:xfrm>
                                  <a:off x="1143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7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0" name="Shape"/>
                              <wps:cNvSpPr/>
                              <wps:spPr>
                                <a:xfrm>
                                  <a:off x="355600" y="17780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296" y="6600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4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3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3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1" name="Shape"/>
                              <wps:cNvSpPr/>
                              <wps:spPr>
                                <a:xfrm>
                                  <a:off x="469900" y="0"/>
                                  <a:ext cx="183997" cy="17457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288" h="21058" extrusionOk="0">
                                      <a:moveTo>
                                        <a:pt x="19856" y="6600"/>
                                      </a:moveTo>
                                      <a:lnTo>
                                        <a:pt x="14566" y="5834"/>
                                      </a:lnTo>
                                      <a:lnTo>
                                        <a:pt x="12215" y="932"/>
                                      </a:lnTo>
                                      <a:cubicBezTo>
                                        <a:pt x="11774" y="12"/>
                                        <a:pt x="10599" y="-294"/>
                                        <a:pt x="9717" y="319"/>
                                      </a:cubicBezTo>
                                      <a:cubicBezTo>
                                        <a:pt x="9423" y="472"/>
                                        <a:pt x="9276" y="778"/>
                                        <a:pt x="9129" y="932"/>
                                      </a:cubicBezTo>
                                      <a:lnTo>
                                        <a:pt x="6778" y="5834"/>
                                      </a:lnTo>
                                      <a:lnTo>
                                        <a:pt x="1488" y="6600"/>
                                      </a:lnTo>
                                      <a:cubicBezTo>
                                        <a:pt x="607" y="6753"/>
                                        <a:pt x="-128" y="7672"/>
                                        <a:pt x="19" y="8591"/>
                                      </a:cubicBezTo>
                                      <a:cubicBezTo>
                                        <a:pt x="19" y="9051"/>
                                        <a:pt x="313" y="9357"/>
                                        <a:pt x="460" y="9663"/>
                                      </a:cubicBezTo>
                                      <a:lnTo>
                                        <a:pt x="4280" y="13493"/>
                                      </a:lnTo>
                                      <a:lnTo>
                                        <a:pt x="3399" y="18855"/>
                                      </a:lnTo>
                                      <a:cubicBezTo>
                                        <a:pt x="3252" y="19774"/>
                                        <a:pt x="3839" y="20846"/>
                                        <a:pt x="4868" y="21000"/>
                                      </a:cubicBezTo>
                                      <a:cubicBezTo>
                                        <a:pt x="5309" y="21000"/>
                                        <a:pt x="5603" y="21000"/>
                                        <a:pt x="5896" y="20846"/>
                                      </a:cubicBezTo>
                                      <a:lnTo>
                                        <a:pt x="10599" y="18242"/>
                                      </a:lnTo>
                                      <a:lnTo>
                                        <a:pt x="15301" y="20846"/>
                                      </a:lnTo>
                                      <a:cubicBezTo>
                                        <a:pt x="16182" y="21306"/>
                                        <a:pt x="17211" y="21000"/>
                                        <a:pt x="17652" y="20080"/>
                                      </a:cubicBezTo>
                                      <a:cubicBezTo>
                                        <a:pt x="17799" y="19774"/>
                                        <a:pt x="17945" y="19315"/>
                                        <a:pt x="17799" y="19008"/>
                                      </a:cubicBezTo>
                                      <a:lnTo>
                                        <a:pt x="16917" y="13646"/>
                                      </a:lnTo>
                                      <a:lnTo>
                                        <a:pt x="20737" y="9817"/>
                                      </a:lnTo>
                                      <a:cubicBezTo>
                                        <a:pt x="21472" y="9051"/>
                                        <a:pt x="21472" y="7978"/>
                                        <a:pt x="20737" y="7212"/>
                                      </a:cubicBezTo>
                                      <a:cubicBezTo>
                                        <a:pt x="20590" y="6906"/>
                                        <a:pt x="20150" y="6753"/>
                                        <a:pt x="19856" y="6600"/>
                                      </a:cubicBezTo>
                                      <a:lnTo>
                                        <a:pt x="19856" y="6600"/>
                                      </a:lnTo>
                                      <a:close/>
                                      <a:moveTo>
                                        <a:pt x="13978" y="11655"/>
                                      </a:moveTo>
                                      <a:cubicBezTo>
                                        <a:pt x="13537" y="12115"/>
                                        <a:pt x="13390" y="12727"/>
                                        <a:pt x="13537" y="13187"/>
                                      </a:cubicBezTo>
                                      <a:lnTo>
                                        <a:pt x="13978" y="15944"/>
                                      </a:lnTo>
                                      <a:lnTo>
                                        <a:pt x="11627" y="14566"/>
                                      </a:lnTo>
                                      <a:cubicBezTo>
                                        <a:pt x="11186" y="14259"/>
                                        <a:pt x="10452" y="14259"/>
                                        <a:pt x="10011" y="14566"/>
                                      </a:cubicBezTo>
                                      <a:lnTo>
                                        <a:pt x="7660" y="15944"/>
                                      </a:lnTo>
                                      <a:lnTo>
                                        <a:pt x="8101" y="13187"/>
                                      </a:lnTo>
                                      <a:cubicBezTo>
                                        <a:pt x="8248" y="12574"/>
                                        <a:pt x="7954" y="11961"/>
                                        <a:pt x="7660" y="11655"/>
                                      </a:cubicBezTo>
                                      <a:lnTo>
                                        <a:pt x="5750" y="9664"/>
                                      </a:lnTo>
                                      <a:lnTo>
                                        <a:pt x="8394" y="9204"/>
                                      </a:lnTo>
                                      <a:cubicBezTo>
                                        <a:pt x="8982" y="9051"/>
                                        <a:pt x="9423" y="8744"/>
                                        <a:pt x="9717" y="8285"/>
                                      </a:cubicBezTo>
                                      <a:lnTo>
                                        <a:pt x="10892" y="5834"/>
                                      </a:lnTo>
                                      <a:lnTo>
                                        <a:pt x="12068" y="8285"/>
                                      </a:lnTo>
                                      <a:cubicBezTo>
                                        <a:pt x="12362" y="8744"/>
                                        <a:pt x="12803" y="9204"/>
                                        <a:pt x="13390" y="9204"/>
                                      </a:cubicBezTo>
                                      <a:lnTo>
                                        <a:pt x="16035" y="9664"/>
                                      </a:lnTo>
                                      <a:lnTo>
                                        <a:pt x="13978" y="1165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9FB20" id="Group 1" o:spid="_x0000_s1026" alt="Title: Graphic" style="width:51.5pt;height:27.75pt;mso-position-horizontal-relative:char;mso-position-vertical-relative:line" coordsize="6538,3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">
                      <v:shape id="Shape" o:spid="_x0000_s1027" style="position:absolute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8" style="position:absolute;left:2413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443,6906,20150,6753,19856,6600r,xm13831,11655v-441,460,-588,1072,-441,1532l13831,15944,11480,14566v-441,-307,-1175,-307,-1616,l7513,15944r441,-2757c8101,12574,7807,11961,7513,11655l5603,9664,8247,9204v588,-153,1029,-460,1323,-919l10745,5834r1176,2451c12215,8744,12656,9204,13243,9204r2645,460l13831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29" style="position:absolute;left:1143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7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0" style="position:absolute;left:3556;top:1778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296,6600,19856,6600r,xm13978,11655v-441,459,-588,1072,-441,1532l13978,15944,11627,14566v-441,-307,-1175,-307,-1616,l7660,15944r441,-2757c8248,12574,7954,11961,7660,11655l5750,9663,8394,9204v588,-153,1029,-460,1323,-919l10892,5834r1176,2451c12362,8744,12803,9204,13390,9204r2645,459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v:shape id="Shape" o:spid="_x0000_s1031" style="position:absolute;left:4699;width:1839;height:1745;visibility:visible;mso-wrap-style:square;v-text-anchor:middle" coordsize="21288,21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" path="m19856,6600l14566,5834,12215,932c11774,12,10599,-294,9717,319,9423,472,9276,778,9129,932l6778,5834,1488,6600c607,6753,-128,7672,19,8591v,460,294,766,441,1072l4280,13493r-881,5362c3252,19774,3839,20846,4868,21000v441,,735,,1028,-154l10599,18242r4702,2604c16182,21306,17211,21000,17652,20080v147,-306,293,-765,147,-1072l16917,13646,20737,9817v735,-766,735,-1839,,-2605c20590,6906,20150,6753,19856,6600r,xm13978,11655v-441,460,-588,1072,-441,1532l13978,15944,11627,14566v-441,-307,-1175,-307,-1616,l7660,15944r441,-2757c8248,12574,7954,11961,7660,11655l5750,9664,8394,9204v588,-153,1029,-460,1323,-919l10892,5834r1176,2451c12362,8744,12803,9204,13390,9204r2645,460l13978,11655xe" filled="f" stroked="f" strokeweight="1pt">
                        <v:stroke miterlimit="4" joinstyle="miter"/>
                        <v:path arrowok="t" o:extrusionok="f" o:connecttype="custom" o:connectlocs="91999,87287;91999,87287;91999,87287;91999,87287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5F6F5" w:themeFill="accent1"/>
          </w:tcPr>
          <w:p w14:paraId="38B536F3" w14:textId="77777777" w:rsidR="004F4408" w:rsidRDefault="00000000" w:rsidP="004F4408">
            <w:pPr>
              <w:pStyle w:val="Heading4"/>
            </w:pPr>
            <w:sdt>
              <w:sdtPr>
                <w:id w:val="2002857157"/>
                <w:placeholder>
                  <w:docPart w:val="8979EC93155B4E4BB4E0EFE025BFA2AF"/>
                </w:placeholder>
                <w:temporary/>
                <w:showingPlcHdr/>
                <w15:appearance w15:val="hidden"/>
              </w:sdtPr>
              <w:sdtContent>
                <w:r w:rsidR="004F4408">
                  <w:t>?</w:t>
                </w:r>
              </w:sdtContent>
            </w:sdt>
          </w:p>
        </w:tc>
      </w:tr>
      <w:tr w:rsidR="003965B8" w14:paraId="692C3FCA" w14:textId="77777777" w:rsidTr="003965B8">
        <w:trPr>
          <w:trHeight w:val="357"/>
        </w:trPr>
        <w:tc>
          <w:tcPr>
            <w:tcW w:w="1541" w:type="dxa"/>
            <w:tcBorders>
              <w:right w:val="single" w:sz="12" w:space="0" w:color="545454" w:themeColor="text2"/>
            </w:tcBorders>
            <w:shd w:val="clear" w:color="auto" w:fill="F5F6F5" w:themeFill="accent1"/>
          </w:tcPr>
          <w:p w14:paraId="61D3317F" w14:textId="77777777" w:rsidR="003965B8" w:rsidRDefault="003965B8" w:rsidP="001B1C66"/>
        </w:tc>
        <w:tc>
          <w:tcPr>
            <w:tcW w:w="1541" w:type="dxa"/>
            <w:tcBorders>
              <w:left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7E1EBB56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7C05C926" w14:textId="77777777" w:rsidR="003965B8" w:rsidRDefault="003965B8" w:rsidP="001B1C66"/>
        </w:tc>
        <w:tc>
          <w:tcPr>
            <w:tcW w:w="1541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0502C133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55BA87E2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  <w:bottom w:val="single" w:sz="12" w:space="0" w:color="545454" w:themeColor="text2"/>
              <w:right w:val="single" w:sz="4" w:space="0" w:color="545454" w:themeColor="text2"/>
            </w:tcBorders>
            <w:shd w:val="clear" w:color="auto" w:fill="F5F6F5" w:themeFill="accent1"/>
          </w:tcPr>
          <w:p w14:paraId="6FFBD871" w14:textId="77777777" w:rsidR="003965B8" w:rsidRDefault="003965B8" w:rsidP="001B1C66"/>
        </w:tc>
        <w:tc>
          <w:tcPr>
            <w:tcW w:w="1542" w:type="dxa"/>
            <w:tcBorders>
              <w:left w:val="single" w:sz="4" w:space="0" w:color="545454" w:themeColor="text2"/>
            </w:tcBorders>
            <w:shd w:val="clear" w:color="auto" w:fill="F5F6F5" w:themeFill="accent1"/>
          </w:tcPr>
          <w:p w14:paraId="2BAB641C" w14:textId="77777777" w:rsidR="003965B8" w:rsidRDefault="003965B8" w:rsidP="001B1C66"/>
        </w:tc>
      </w:tr>
      <w:tr w:rsidR="003965B8" w14:paraId="2385493F" w14:textId="77777777" w:rsidTr="003965B8">
        <w:trPr>
          <w:trHeight w:val="1723"/>
        </w:trPr>
        <w:tc>
          <w:tcPr>
            <w:tcW w:w="10790" w:type="dxa"/>
            <w:gridSpan w:val="7"/>
            <w:shd w:val="clear" w:color="auto" w:fill="F5F6F5" w:themeFill="accent1"/>
            <w:vAlign w:val="center"/>
          </w:tcPr>
          <w:p w14:paraId="61981C5F" w14:textId="77777777" w:rsidR="003965B8" w:rsidRDefault="006859C7" w:rsidP="003965B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6BCD65E1" wp14:editId="41CA4A5F">
                      <wp:extent cx="659874" cy="662941"/>
                      <wp:effectExtent l="12700" t="0" r="635" b="0"/>
                      <wp:docPr id="122" name="Group 2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74" cy="662941"/>
                                <a:chOff x="0" y="0"/>
                                <a:chExt cx="659874" cy="662941"/>
                              </a:xfrm>
                            </wpg:grpSpPr>
                            <wps:wsp>
                              <wps:cNvPr id="123" name="Shape"/>
                              <wps:cNvSpPr/>
                              <wps:spPr>
                                <a:xfrm>
                                  <a:off x="0" y="0"/>
                                  <a:ext cx="659874" cy="28420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41" h="21388" extrusionOk="0">
                                      <a:moveTo>
                                        <a:pt x="4112" y="14794"/>
                                      </a:moveTo>
                                      <a:lnTo>
                                        <a:pt x="3034" y="14411"/>
                                      </a:lnTo>
                                      <a:lnTo>
                                        <a:pt x="2536" y="12118"/>
                                      </a:lnTo>
                                      <a:cubicBezTo>
                                        <a:pt x="2454" y="11735"/>
                                        <a:pt x="2246" y="11544"/>
                                        <a:pt x="2039" y="11735"/>
                                      </a:cubicBezTo>
                                      <a:cubicBezTo>
                                        <a:pt x="1956" y="11831"/>
                                        <a:pt x="1915" y="11926"/>
                                        <a:pt x="1873" y="12118"/>
                                      </a:cubicBezTo>
                                      <a:lnTo>
                                        <a:pt x="1376" y="14411"/>
                                      </a:lnTo>
                                      <a:lnTo>
                                        <a:pt x="298" y="14794"/>
                                      </a:lnTo>
                                      <a:cubicBezTo>
                                        <a:pt x="90" y="14889"/>
                                        <a:pt x="-34" y="15272"/>
                                        <a:pt x="7" y="15749"/>
                                      </a:cubicBezTo>
                                      <a:cubicBezTo>
                                        <a:pt x="7" y="15941"/>
                                        <a:pt x="49" y="16132"/>
                                        <a:pt x="132" y="16227"/>
                                      </a:cubicBezTo>
                                      <a:lnTo>
                                        <a:pt x="920" y="17948"/>
                                      </a:lnTo>
                                      <a:lnTo>
                                        <a:pt x="754" y="20433"/>
                                      </a:lnTo>
                                      <a:cubicBezTo>
                                        <a:pt x="712" y="20911"/>
                                        <a:pt x="837" y="21293"/>
                                        <a:pt x="1044" y="21388"/>
                                      </a:cubicBezTo>
                                      <a:cubicBezTo>
                                        <a:pt x="1127" y="21388"/>
                                        <a:pt x="1210" y="21388"/>
                                        <a:pt x="1251" y="21293"/>
                                      </a:cubicBezTo>
                                      <a:lnTo>
                                        <a:pt x="2205" y="20146"/>
                                      </a:lnTo>
                                      <a:lnTo>
                                        <a:pt x="3158" y="21293"/>
                                      </a:lnTo>
                                      <a:cubicBezTo>
                                        <a:pt x="3324" y="21484"/>
                                        <a:pt x="3531" y="21388"/>
                                        <a:pt x="3656" y="20911"/>
                                      </a:cubicBezTo>
                                      <a:cubicBezTo>
                                        <a:pt x="3697" y="20719"/>
                                        <a:pt x="3697" y="20528"/>
                                        <a:pt x="3697" y="20433"/>
                                      </a:cubicBezTo>
                                      <a:lnTo>
                                        <a:pt x="3531" y="17948"/>
                                      </a:lnTo>
                                      <a:lnTo>
                                        <a:pt x="4319" y="16227"/>
                                      </a:lnTo>
                                      <a:cubicBezTo>
                                        <a:pt x="4444" y="15941"/>
                                        <a:pt x="4444" y="15367"/>
                                        <a:pt x="4319" y="15080"/>
                                      </a:cubicBezTo>
                                      <a:cubicBezTo>
                                        <a:pt x="4278" y="14889"/>
                                        <a:pt x="4195" y="14794"/>
                                        <a:pt x="4112" y="14794"/>
                                      </a:cubicBezTo>
                                      <a:close/>
                                      <a:moveTo>
                                        <a:pt x="2910" y="17088"/>
                                      </a:moveTo>
                                      <a:cubicBezTo>
                                        <a:pt x="2827" y="17279"/>
                                        <a:pt x="2785" y="17565"/>
                                        <a:pt x="2827" y="17852"/>
                                      </a:cubicBezTo>
                                      <a:lnTo>
                                        <a:pt x="2910" y="19095"/>
                                      </a:lnTo>
                                      <a:lnTo>
                                        <a:pt x="2412" y="18521"/>
                                      </a:lnTo>
                                      <a:cubicBezTo>
                                        <a:pt x="2288" y="18426"/>
                                        <a:pt x="2163" y="18426"/>
                                        <a:pt x="2080" y="18521"/>
                                      </a:cubicBezTo>
                                      <a:lnTo>
                                        <a:pt x="1583" y="19095"/>
                                      </a:lnTo>
                                      <a:lnTo>
                                        <a:pt x="1666" y="17852"/>
                                      </a:lnTo>
                                      <a:cubicBezTo>
                                        <a:pt x="1666" y="17565"/>
                                        <a:pt x="1666" y="17279"/>
                                        <a:pt x="1583" y="17088"/>
                                      </a:cubicBezTo>
                                      <a:lnTo>
                                        <a:pt x="1168" y="16227"/>
                                      </a:lnTo>
                                      <a:lnTo>
                                        <a:pt x="1707" y="16036"/>
                                      </a:lnTo>
                                      <a:cubicBezTo>
                                        <a:pt x="1832" y="16036"/>
                                        <a:pt x="1915" y="15845"/>
                                        <a:pt x="1997" y="15558"/>
                                      </a:cubicBezTo>
                                      <a:lnTo>
                                        <a:pt x="2246" y="14411"/>
                                      </a:lnTo>
                                      <a:lnTo>
                                        <a:pt x="2495" y="15558"/>
                                      </a:lnTo>
                                      <a:cubicBezTo>
                                        <a:pt x="2536" y="15845"/>
                                        <a:pt x="2661" y="15941"/>
                                        <a:pt x="2785" y="16036"/>
                                      </a:cubicBezTo>
                                      <a:lnTo>
                                        <a:pt x="3324" y="16227"/>
                                      </a:lnTo>
                                      <a:lnTo>
                                        <a:pt x="2910" y="17088"/>
                                      </a:lnTo>
                                      <a:close/>
                                      <a:moveTo>
                                        <a:pt x="21442" y="14985"/>
                                      </a:moveTo>
                                      <a:cubicBezTo>
                                        <a:pt x="21400" y="14889"/>
                                        <a:pt x="21317" y="14794"/>
                                        <a:pt x="21234" y="14698"/>
                                      </a:cubicBezTo>
                                      <a:lnTo>
                                        <a:pt x="21234" y="14698"/>
                                      </a:lnTo>
                                      <a:lnTo>
                                        <a:pt x="20156" y="14316"/>
                                      </a:lnTo>
                                      <a:lnTo>
                                        <a:pt x="19659" y="12022"/>
                                      </a:lnTo>
                                      <a:cubicBezTo>
                                        <a:pt x="19535" y="11640"/>
                                        <a:pt x="19327" y="11449"/>
                                        <a:pt x="19161" y="11735"/>
                                      </a:cubicBezTo>
                                      <a:cubicBezTo>
                                        <a:pt x="19120" y="11831"/>
                                        <a:pt x="19078" y="11927"/>
                                        <a:pt x="19037" y="12022"/>
                                      </a:cubicBezTo>
                                      <a:lnTo>
                                        <a:pt x="18540" y="14316"/>
                                      </a:lnTo>
                                      <a:lnTo>
                                        <a:pt x="17462" y="14698"/>
                                      </a:lnTo>
                                      <a:cubicBezTo>
                                        <a:pt x="17254" y="14794"/>
                                        <a:pt x="17130" y="15176"/>
                                        <a:pt x="17171" y="15654"/>
                                      </a:cubicBezTo>
                                      <a:cubicBezTo>
                                        <a:pt x="17171" y="15845"/>
                                        <a:pt x="17213" y="16036"/>
                                        <a:pt x="17296" y="16132"/>
                                      </a:cubicBezTo>
                                      <a:lnTo>
                                        <a:pt x="18083" y="17852"/>
                                      </a:lnTo>
                                      <a:lnTo>
                                        <a:pt x="17918" y="20337"/>
                                      </a:lnTo>
                                      <a:cubicBezTo>
                                        <a:pt x="17876" y="20815"/>
                                        <a:pt x="18001" y="21197"/>
                                        <a:pt x="18208" y="21293"/>
                                      </a:cubicBezTo>
                                      <a:cubicBezTo>
                                        <a:pt x="18291" y="21293"/>
                                        <a:pt x="18374" y="21293"/>
                                        <a:pt x="18415" y="21197"/>
                                      </a:cubicBezTo>
                                      <a:lnTo>
                                        <a:pt x="19369" y="20050"/>
                                      </a:lnTo>
                                      <a:lnTo>
                                        <a:pt x="20322" y="21197"/>
                                      </a:lnTo>
                                      <a:cubicBezTo>
                                        <a:pt x="20488" y="21388"/>
                                        <a:pt x="20695" y="21293"/>
                                        <a:pt x="20820" y="20815"/>
                                      </a:cubicBezTo>
                                      <a:cubicBezTo>
                                        <a:pt x="20861" y="20624"/>
                                        <a:pt x="20861" y="20433"/>
                                        <a:pt x="20861" y="20337"/>
                                      </a:cubicBezTo>
                                      <a:lnTo>
                                        <a:pt x="20695" y="17852"/>
                                      </a:lnTo>
                                      <a:lnTo>
                                        <a:pt x="21483" y="16132"/>
                                      </a:lnTo>
                                      <a:cubicBezTo>
                                        <a:pt x="21566" y="15845"/>
                                        <a:pt x="21566" y="15367"/>
                                        <a:pt x="21442" y="14985"/>
                                      </a:cubicBezTo>
                                      <a:close/>
                                      <a:moveTo>
                                        <a:pt x="19991" y="17088"/>
                                      </a:moveTo>
                                      <a:cubicBezTo>
                                        <a:pt x="19908" y="17279"/>
                                        <a:pt x="19866" y="17565"/>
                                        <a:pt x="19908" y="17852"/>
                                      </a:cubicBezTo>
                                      <a:lnTo>
                                        <a:pt x="19991" y="19095"/>
                                      </a:lnTo>
                                      <a:lnTo>
                                        <a:pt x="19493" y="18521"/>
                                      </a:lnTo>
                                      <a:cubicBezTo>
                                        <a:pt x="19369" y="18426"/>
                                        <a:pt x="19244" y="18426"/>
                                        <a:pt x="19161" y="18521"/>
                                      </a:cubicBezTo>
                                      <a:lnTo>
                                        <a:pt x="18664" y="19095"/>
                                      </a:lnTo>
                                      <a:lnTo>
                                        <a:pt x="18747" y="17852"/>
                                      </a:lnTo>
                                      <a:cubicBezTo>
                                        <a:pt x="18747" y="17565"/>
                                        <a:pt x="18747" y="17279"/>
                                        <a:pt x="18664" y="17088"/>
                                      </a:cubicBezTo>
                                      <a:lnTo>
                                        <a:pt x="18249" y="16227"/>
                                      </a:lnTo>
                                      <a:lnTo>
                                        <a:pt x="18788" y="16036"/>
                                      </a:lnTo>
                                      <a:cubicBezTo>
                                        <a:pt x="18913" y="16036"/>
                                        <a:pt x="18996" y="15845"/>
                                        <a:pt x="19078" y="15558"/>
                                      </a:cubicBezTo>
                                      <a:lnTo>
                                        <a:pt x="19327" y="14411"/>
                                      </a:lnTo>
                                      <a:lnTo>
                                        <a:pt x="19576" y="15558"/>
                                      </a:lnTo>
                                      <a:cubicBezTo>
                                        <a:pt x="19617" y="15845"/>
                                        <a:pt x="19742" y="15941"/>
                                        <a:pt x="19866" y="16036"/>
                                      </a:cubicBezTo>
                                      <a:lnTo>
                                        <a:pt x="20405" y="16227"/>
                                      </a:lnTo>
                                      <a:lnTo>
                                        <a:pt x="19991" y="17088"/>
                                      </a:lnTo>
                                      <a:close/>
                                      <a:moveTo>
                                        <a:pt x="17627" y="12118"/>
                                      </a:moveTo>
                                      <a:cubicBezTo>
                                        <a:pt x="17669" y="11926"/>
                                        <a:pt x="17669" y="11735"/>
                                        <a:pt x="17669" y="11640"/>
                                      </a:cubicBezTo>
                                      <a:lnTo>
                                        <a:pt x="17503" y="9155"/>
                                      </a:lnTo>
                                      <a:lnTo>
                                        <a:pt x="18291" y="7434"/>
                                      </a:lnTo>
                                      <a:cubicBezTo>
                                        <a:pt x="18374" y="7243"/>
                                        <a:pt x="18415" y="6861"/>
                                        <a:pt x="18374" y="6574"/>
                                      </a:cubicBezTo>
                                      <a:cubicBezTo>
                                        <a:pt x="18332" y="6288"/>
                                        <a:pt x="18208" y="6096"/>
                                        <a:pt x="18083" y="6001"/>
                                      </a:cubicBezTo>
                                      <a:lnTo>
                                        <a:pt x="17006" y="5619"/>
                                      </a:lnTo>
                                      <a:lnTo>
                                        <a:pt x="16508" y="3325"/>
                                      </a:lnTo>
                                      <a:cubicBezTo>
                                        <a:pt x="16425" y="2942"/>
                                        <a:pt x="16218" y="2751"/>
                                        <a:pt x="16011" y="2942"/>
                                      </a:cubicBezTo>
                                      <a:cubicBezTo>
                                        <a:pt x="15928" y="3038"/>
                                        <a:pt x="15886" y="3134"/>
                                        <a:pt x="15845" y="3325"/>
                                      </a:cubicBezTo>
                                      <a:lnTo>
                                        <a:pt x="15347" y="5619"/>
                                      </a:lnTo>
                                      <a:lnTo>
                                        <a:pt x="14269" y="6001"/>
                                      </a:lnTo>
                                      <a:cubicBezTo>
                                        <a:pt x="14062" y="6096"/>
                                        <a:pt x="13938" y="6479"/>
                                        <a:pt x="13979" y="6957"/>
                                      </a:cubicBezTo>
                                      <a:cubicBezTo>
                                        <a:pt x="13979" y="7148"/>
                                        <a:pt x="14021" y="7339"/>
                                        <a:pt x="14103" y="7434"/>
                                      </a:cubicBezTo>
                                      <a:lnTo>
                                        <a:pt x="14891" y="9155"/>
                                      </a:lnTo>
                                      <a:lnTo>
                                        <a:pt x="14725" y="11544"/>
                                      </a:lnTo>
                                      <a:cubicBezTo>
                                        <a:pt x="14684" y="12022"/>
                                        <a:pt x="14808" y="12404"/>
                                        <a:pt x="15016" y="12500"/>
                                      </a:cubicBezTo>
                                      <a:cubicBezTo>
                                        <a:pt x="15098" y="12500"/>
                                        <a:pt x="15181" y="12500"/>
                                        <a:pt x="15223" y="12404"/>
                                      </a:cubicBezTo>
                                      <a:lnTo>
                                        <a:pt x="16176" y="11257"/>
                                      </a:lnTo>
                                      <a:lnTo>
                                        <a:pt x="17130" y="12404"/>
                                      </a:lnTo>
                                      <a:cubicBezTo>
                                        <a:pt x="17337" y="12691"/>
                                        <a:pt x="17545" y="12500"/>
                                        <a:pt x="17627" y="12118"/>
                                      </a:cubicBezTo>
                                      <a:close/>
                                      <a:moveTo>
                                        <a:pt x="16840" y="10206"/>
                                      </a:moveTo>
                                      <a:lnTo>
                                        <a:pt x="16384" y="9633"/>
                                      </a:lnTo>
                                      <a:cubicBezTo>
                                        <a:pt x="16259" y="9537"/>
                                        <a:pt x="16135" y="9537"/>
                                        <a:pt x="16052" y="9633"/>
                                      </a:cubicBezTo>
                                      <a:lnTo>
                                        <a:pt x="15554" y="10206"/>
                                      </a:lnTo>
                                      <a:lnTo>
                                        <a:pt x="15637" y="8964"/>
                                      </a:lnTo>
                                      <a:cubicBezTo>
                                        <a:pt x="15637" y="8677"/>
                                        <a:pt x="15637" y="8390"/>
                                        <a:pt x="15554" y="8199"/>
                                      </a:cubicBezTo>
                                      <a:lnTo>
                                        <a:pt x="15140" y="7339"/>
                                      </a:lnTo>
                                      <a:lnTo>
                                        <a:pt x="15679" y="7148"/>
                                      </a:lnTo>
                                      <a:cubicBezTo>
                                        <a:pt x="15803" y="7148"/>
                                        <a:pt x="15886" y="6957"/>
                                        <a:pt x="15969" y="6670"/>
                                      </a:cubicBezTo>
                                      <a:lnTo>
                                        <a:pt x="16218" y="5523"/>
                                      </a:lnTo>
                                      <a:lnTo>
                                        <a:pt x="16467" y="6670"/>
                                      </a:lnTo>
                                      <a:cubicBezTo>
                                        <a:pt x="16508" y="6957"/>
                                        <a:pt x="16632" y="7052"/>
                                        <a:pt x="16757" y="7148"/>
                                      </a:cubicBezTo>
                                      <a:lnTo>
                                        <a:pt x="17296" y="7339"/>
                                      </a:lnTo>
                                      <a:lnTo>
                                        <a:pt x="16881" y="8199"/>
                                      </a:lnTo>
                                      <a:cubicBezTo>
                                        <a:pt x="16798" y="8390"/>
                                        <a:pt x="16757" y="8677"/>
                                        <a:pt x="16798" y="8964"/>
                                      </a:cubicBezTo>
                                      <a:lnTo>
                                        <a:pt x="16840" y="10206"/>
                                      </a:lnTo>
                                      <a:close/>
                                      <a:moveTo>
                                        <a:pt x="12694" y="3134"/>
                                      </a:moveTo>
                                      <a:lnTo>
                                        <a:pt x="11616" y="2751"/>
                                      </a:lnTo>
                                      <a:lnTo>
                                        <a:pt x="11118" y="457"/>
                                      </a:lnTo>
                                      <a:cubicBezTo>
                                        <a:pt x="11035" y="75"/>
                                        <a:pt x="10828" y="-116"/>
                                        <a:pt x="10621" y="75"/>
                                      </a:cubicBezTo>
                                      <a:cubicBezTo>
                                        <a:pt x="10538" y="171"/>
                                        <a:pt x="10497" y="266"/>
                                        <a:pt x="10455" y="457"/>
                                      </a:cubicBezTo>
                                      <a:lnTo>
                                        <a:pt x="9958" y="2751"/>
                                      </a:lnTo>
                                      <a:lnTo>
                                        <a:pt x="8880" y="3134"/>
                                      </a:lnTo>
                                      <a:cubicBezTo>
                                        <a:pt x="8672" y="3229"/>
                                        <a:pt x="8548" y="3611"/>
                                        <a:pt x="8589" y="4089"/>
                                      </a:cubicBezTo>
                                      <a:cubicBezTo>
                                        <a:pt x="8589" y="4280"/>
                                        <a:pt x="8631" y="4472"/>
                                        <a:pt x="8714" y="4567"/>
                                      </a:cubicBezTo>
                                      <a:lnTo>
                                        <a:pt x="9502" y="6288"/>
                                      </a:lnTo>
                                      <a:lnTo>
                                        <a:pt x="9336" y="8772"/>
                                      </a:lnTo>
                                      <a:cubicBezTo>
                                        <a:pt x="9294" y="9250"/>
                                        <a:pt x="9419" y="9633"/>
                                        <a:pt x="9626" y="9728"/>
                                      </a:cubicBezTo>
                                      <a:cubicBezTo>
                                        <a:pt x="9709" y="9728"/>
                                        <a:pt x="9792" y="9728"/>
                                        <a:pt x="9833" y="9633"/>
                                      </a:cubicBezTo>
                                      <a:lnTo>
                                        <a:pt x="10787" y="8486"/>
                                      </a:lnTo>
                                      <a:lnTo>
                                        <a:pt x="11740" y="9633"/>
                                      </a:lnTo>
                                      <a:cubicBezTo>
                                        <a:pt x="11906" y="9824"/>
                                        <a:pt x="12113" y="9728"/>
                                        <a:pt x="12238" y="9250"/>
                                      </a:cubicBezTo>
                                      <a:cubicBezTo>
                                        <a:pt x="12279" y="9059"/>
                                        <a:pt x="12279" y="8868"/>
                                        <a:pt x="12279" y="8772"/>
                                      </a:cubicBezTo>
                                      <a:lnTo>
                                        <a:pt x="12113" y="6288"/>
                                      </a:lnTo>
                                      <a:lnTo>
                                        <a:pt x="12901" y="4567"/>
                                      </a:lnTo>
                                      <a:cubicBezTo>
                                        <a:pt x="12984" y="4376"/>
                                        <a:pt x="13026" y="3994"/>
                                        <a:pt x="12984" y="3707"/>
                                      </a:cubicBezTo>
                                      <a:cubicBezTo>
                                        <a:pt x="12943" y="3420"/>
                                        <a:pt x="12818" y="3229"/>
                                        <a:pt x="12694" y="3134"/>
                                      </a:cubicBezTo>
                                      <a:close/>
                                      <a:moveTo>
                                        <a:pt x="11450" y="5427"/>
                                      </a:moveTo>
                                      <a:cubicBezTo>
                                        <a:pt x="11367" y="5619"/>
                                        <a:pt x="11326" y="5905"/>
                                        <a:pt x="11367" y="6192"/>
                                      </a:cubicBezTo>
                                      <a:lnTo>
                                        <a:pt x="11450" y="7434"/>
                                      </a:lnTo>
                                      <a:lnTo>
                                        <a:pt x="10953" y="6861"/>
                                      </a:lnTo>
                                      <a:cubicBezTo>
                                        <a:pt x="10828" y="6765"/>
                                        <a:pt x="10704" y="6765"/>
                                        <a:pt x="10621" y="6861"/>
                                      </a:cubicBezTo>
                                      <a:lnTo>
                                        <a:pt x="10123" y="7434"/>
                                      </a:lnTo>
                                      <a:lnTo>
                                        <a:pt x="10206" y="6192"/>
                                      </a:lnTo>
                                      <a:cubicBezTo>
                                        <a:pt x="10206" y="5905"/>
                                        <a:pt x="10206" y="5618"/>
                                        <a:pt x="10123" y="5427"/>
                                      </a:cubicBezTo>
                                      <a:lnTo>
                                        <a:pt x="9709" y="4567"/>
                                      </a:lnTo>
                                      <a:lnTo>
                                        <a:pt x="10248" y="4376"/>
                                      </a:lnTo>
                                      <a:cubicBezTo>
                                        <a:pt x="10372" y="4376"/>
                                        <a:pt x="10455" y="4185"/>
                                        <a:pt x="10538" y="3898"/>
                                      </a:cubicBezTo>
                                      <a:lnTo>
                                        <a:pt x="10787" y="2751"/>
                                      </a:lnTo>
                                      <a:lnTo>
                                        <a:pt x="11035" y="3898"/>
                                      </a:lnTo>
                                      <a:cubicBezTo>
                                        <a:pt x="11077" y="4185"/>
                                        <a:pt x="11201" y="4280"/>
                                        <a:pt x="11326" y="4376"/>
                                      </a:cubicBezTo>
                                      <a:lnTo>
                                        <a:pt x="11865" y="4567"/>
                                      </a:lnTo>
                                      <a:lnTo>
                                        <a:pt x="11450" y="5427"/>
                                      </a:lnTo>
                                      <a:close/>
                                      <a:moveTo>
                                        <a:pt x="7263" y="5905"/>
                                      </a:moveTo>
                                      <a:lnTo>
                                        <a:pt x="7263" y="5905"/>
                                      </a:lnTo>
                                      <a:lnTo>
                                        <a:pt x="6185" y="5523"/>
                                      </a:lnTo>
                                      <a:lnTo>
                                        <a:pt x="5687" y="3229"/>
                                      </a:lnTo>
                                      <a:cubicBezTo>
                                        <a:pt x="5563" y="2847"/>
                                        <a:pt x="5356" y="2656"/>
                                        <a:pt x="5190" y="2942"/>
                                      </a:cubicBezTo>
                                      <a:cubicBezTo>
                                        <a:pt x="5148" y="3038"/>
                                        <a:pt x="5107" y="3134"/>
                                        <a:pt x="5065" y="3229"/>
                                      </a:cubicBezTo>
                                      <a:lnTo>
                                        <a:pt x="4568" y="5523"/>
                                      </a:lnTo>
                                      <a:lnTo>
                                        <a:pt x="3490" y="5905"/>
                                      </a:lnTo>
                                      <a:cubicBezTo>
                                        <a:pt x="3283" y="6001"/>
                                        <a:pt x="3158" y="6383"/>
                                        <a:pt x="3200" y="6861"/>
                                      </a:cubicBezTo>
                                      <a:cubicBezTo>
                                        <a:pt x="3200" y="7052"/>
                                        <a:pt x="3241" y="7243"/>
                                        <a:pt x="3324" y="7339"/>
                                      </a:cubicBezTo>
                                      <a:lnTo>
                                        <a:pt x="4112" y="9059"/>
                                      </a:lnTo>
                                      <a:lnTo>
                                        <a:pt x="3946" y="11544"/>
                                      </a:lnTo>
                                      <a:cubicBezTo>
                                        <a:pt x="3905" y="12022"/>
                                        <a:pt x="4029" y="12404"/>
                                        <a:pt x="4236" y="12500"/>
                                      </a:cubicBezTo>
                                      <a:cubicBezTo>
                                        <a:pt x="4319" y="12500"/>
                                        <a:pt x="4402" y="12500"/>
                                        <a:pt x="4444" y="12404"/>
                                      </a:cubicBezTo>
                                      <a:lnTo>
                                        <a:pt x="5397" y="11257"/>
                                      </a:lnTo>
                                      <a:lnTo>
                                        <a:pt x="6351" y="12404"/>
                                      </a:lnTo>
                                      <a:cubicBezTo>
                                        <a:pt x="6516" y="12596"/>
                                        <a:pt x="6724" y="12500"/>
                                        <a:pt x="6848" y="12022"/>
                                      </a:cubicBezTo>
                                      <a:cubicBezTo>
                                        <a:pt x="6890" y="11831"/>
                                        <a:pt x="6890" y="11640"/>
                                        <a:pt x="6890" y="11544"/>
                                      </a:cubicBezTo>
                                      <a:lnTo>
                                        <a:pt x="6724" y="9059"/>
                                      </a:lnTo>
                                      <a:lnTo>
                                        <a:pt x="7511" y="7339"/>
                                      </a:lnTo>
                                      <a:cubicBezTo>
                                        <a:pt x="7636" y="7052"/>
                                        <a:pt x="7636" y="6479"/>
                                        <a:pt x="7511" y="6192"/>
                                      </a:cubicBezTo>
                                      <a:cubicBezTo>
                                        <a:pt x="7387" y="6001"/>
                                        <a:pt x="7346" y="5905"/>
                                        <a:pt x="7263" y="5905"/>
                                      </a:cubicBezTo>
                                      <a:close/>
                                      <a:moveTo>
                                        <a:pt x="6019" y="8199"/>
                                      </a:moveTo>
                                      <a:cubicBezTo>
                                        <a:pt x="5936" y="8390"/>
                                        <a:pt x="5895" y="8677"/>
                                        <a:pt x="5936" y="8964"/>
                                      </a:cubicBezTo>
                                      <a:lnTo>
                                        <a:pt x="6019" y="10206"/>
                                      </a:lnTo>
                                      <a:lnTo>
                                        <a:pt x="5521" y="9633"/>
                                      </a:lnTo>
                                      <a:cubicBezTo>
                                        <a:pt x="5397" y="9537"/>
                                        <a:pt x="5273" y="9537"/>
                                        <a:pt x="5190" y="9633"/>
                                      </a:cubicBezTo>
                                      <a:lnTo>
                                        <a:pt x="4692" y="10206"/>
                                      </a:lnTo>
                                      <a:lnTo>
                                        <a:pt x="4775" y="8964"/>
                                      </a:lnTo>
                                      <a:cubicBezTo>
                                        <a:pt x="4775" y="8677"/>
                                        <a:pt x="4775" y="8390"/>
                                        <a:pt x="4692" y="8199"/>
                                      </a:cubicBezTo>
                                      <a:lnTo>
                                        <a:pt x="4278" y="7339"/>
                                      </a:lnTo>
                                      <a:lnTo>
                                        <a:pt x="4817" y="7148"/>
                                      </a:lnTo>
                                      <a:cubicBezTo>
                                        <a:pt x="4941" y="7148"/>
                                        <a:pt x="5024" y="6957"/>
                                        <a:pt x="5107" y="6670"/>
                                      </a:cubicBezTo>
                                      <a:lnTo>
                                        <a:pt x="5356" y="5523"/>
                                      </a:lnTo>
                                      <a:lnTo>
                                        <a:pt x="5604" y="6670"/>
                                      </a:lnTo>
                                      <a:cubicBezTo>
                                        <a:pt x="5646" y="6957"/>
                                        <a:pt x="5770" y="7052"/>
                                        <a:pt x="5895" y="7148"/>
                                      </a:cubicBezTo>
                                      <a:lnTo>
                                        <a:pt x="6434" y="7339"/>
                                      </a:lnTo>
                                      <a:lnTo>
                                        <a:pt x="6019" y="81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4" name="Shape"/>
                              <wps:cNvSpPr/>
                              <wps:spPr>
                                <a:xfrm>
                                  <a:off x="88900" y="177800"/>
                                  <a:ext cx="494209" cy="4851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388" h="21600" extrusionOk="0">
                                      <a:moveTo>
                                        <a:pt x="21325" y="10178"/>
                                      </a:moveTo>
                                      <a:cubicBezTo>
                                        <a:pt x="21105" y="9330"/>
                                        <a:pt x="20336" y="8708"/>
                                        <a:pt x="19511" y="8708"/>
                                      </a:cubicBezTo>
                                      <a:lnTo>
                                        <a:pt x="13740" y="8708"/>
                                      </a:lnTo>
                                      <a:cubicBezTo>
                                        <a:pt x="13850" y="8482"/>
                                        <a:pt x="13960" y="8256"/>
                                        <a:pt x="14070" y="8086"/>
                                      </a:cubicBezTo>
                                      <a:cubicBezTo>
                                        <a:pt x="14840" y="6672"/>
                                        <a:pt x="15279" y="5032"/>
                                        <a:pt x="15279" y="3449"/>
                                      </a:cubicBezTo>
                                      <a:lnTo>
                                        <a:pt x="15279" y="3393"/>
                                      </a:lnTo>
                                      <a:cubicBezTo>
                                        <a:pt x="15279" y="1527"/>
                                        <a:pt x="13795" y="0"/>
                                        <a:pt x="11982" y="0"/>
                                      </a:cubicBezTo>
                                      <a:cubicBezTo>
                                        <a:pt x="11212" y="0"/>
                                        <a:pt x="10553" y="679"/>
                                        <a:pt x="10553" y="1470"/>
                                      </a:cubicBezTo>
                                      <a:lnTo>
                                        <a:pt x="10553" y="2827"/>
                                      </a:lnTo>
                                      <a:cubicBezTo>
                                        <a:pt x="10553" y="4015"/>
                                        <a:pt x="10113" y="5146"/>
                                        <a:pt x="9289" y="5994"/>
                                      </a:cubicBezTo>
                                      <a:lnTo>
                                        <a:pt x="7805" y="7520"/>
                                      </a:lnTo>
                                      <a:cubicBezTo>
                                        <a:pt x="6925" y="8369"/>
                                        <a:pt x="6431" y="9556"/>
                                        <a:pt x="6266" y="10800"/>
                                      </a:cubicBezTo>
                                      <a:lnTo>
                                        <a:pt x="5276" y="10800"/>
                                      </a:lnTo>
                                      <a:lnTo>
                                        <a:pt x="5276" y="9839"/>
                                      </a:lnTo>
                                      <a:cubicBezTo>
                                        <a:pt x="5276" y="9556"/>
                                        <a:pt x="5056" y="9330"/>
                                        <a:pt x="4782" y="9330"/>
                                      </a:cubicBezTo>
                                      <a:lnTo>
                                        <a:pt x="495" y="9330"/>
                                      </a:lnTo>
                                      <a:cubicBezTo>
                                        <a:pt x="220" y="9330"/>
                                        <a:pt x="0" y="9556"/>
                                        <a:pt x="0" y="9839"/>
                                      </a:cubicBezTo>
                                      <a:lnTo>
                                        <a:pt x="0" y="20582"/>
                                      </a:lnTo>
                                      <a:cubicBezTo>
                                        <a:pt x="0" y="20865"/>
                                        <a:pt x="220" y="21091"/>
                                        <a:pt x="495" y="21091"/>
                                      </a:cubicBezTo>
                                      <a:lnTo>
                                        <a:pt x="4782" y="21091"/>
                                      </a:lnTo>
                                      <a:cubicBezTo>
                                        <a:pt x="5056" y="21091"/>
                                        <a:pt x="5276" y="20865"/>
                                        <a:pt x="5276" y="20582"/>
                                      </a:cubicBezTo>
                                      <a:lnTo>
                                        <a:pt x="5276" y="19621"/>
                                      </a:lnTo>
                                      <a:lnTo>
                                        <a:pt x="6485" y="19621"/>
                                      </a:lnTo>
                                      <a:lnTo>
                                        <a:pt x="7310" y="20469"/>
                                      </a:lnTo>
                                      <a:cubicBezTo>
                                        <a:pt x="7420" y="20582"/>
                                        <a:pt x="7530" y="20639"/>
                                        <a:pt x="7640" y="20639"/>
                                      </a:cubicBezTo>
                                      <a:lnTo>
                                        <a:pt x="14510" y="20639"/>
                                      </a:lnTo>
                                      <a:cubicBezTo>
                                        <a:pt x="14840" y="21261"/>
                                        <a:pt x="15444" y="21600"/>
                                        <a:pt x="16159" y="21600"/>
                                      </a:cubicBezTo>
                                      <a:lnTo>
                                        <a:pt x="19456" y="21600"/>
                                      </a:lnTo>
                                      <a:cubicBezTo>
                                        <a:pt x="19731" y="21600"/>
                                        <a:pt x="19951" y="21374"/>
                                        <a:pt x="19951" y="21091"/>
                                      </a:cubicBezTo>
                                      <a:lnTo>
                                        <a:pt x="19951" y="12723"/>
                                      </a:lnTo>
                                      <a:cubicBezTo>
                                        <a:pt x="20940" y="12327"/>
                                        <a:pt x="21600" y="11252"/>
                                        <a:pt x="21325" y="10178"/>
                                      </a:cubicBezTo>
                                      <a:close/>
                                      <a:moveTo>
                                        <a:pt x="4287" y="19960"/>
                                      </a:moveTo>
                                      <a:lnTo>
                                        <a:pt x="989" y="19960"/>
                                      </a:lnTo>
                                      <a:lnTo>
                                        <a:pt x="989" y="10178"/>
                                      </a:lnTo>
                                      <a:lnTo>
                                        <a:pt x="4287" y="10178"/>
                                      </a:lnTo>
                                      <a:lnTo>
                                        <a:pt x="4287" y="19960"/>
                                      </a:lnTo>
                                      <a:close/>
                                      <a:moveTo>
                                        <a:pt x="6156" y="18490"/>
                                      </a:moveTo>
                                      <a:lnTo>
                                        <a:pt x="5221" y="18490"/>
                                      </a:lnTo>
                                      <a:lnTo>
                                        <a:pt x="5221" y="11648"/>
                                      </a:lnTo>
                                      <a:lnTo>
                                        <a:pt x="6156" y="11648"/>
                                      </a:lnTo>
                                      <a:lnTo>
                                        <a:pt x="6156" y="18490"/>
                                      </a:lnTo>
                                      <a:close/>
                                      <a:moveTo>
                                        <a:pt x="7145" y="11252"/>
                                      </a:moveTo>
                                      <a:cubicBezTo>
                                        <a:pt x="7145" y="10065"/>
                                        <a:pt x="7585" y="8934"/>
                                        <a:pt x="8409" y="8086"/>
                                      </a:cubicBezTo>
                                      <a:lnTo>
                                        <a:pt x="9893" y="6559"/>
                                      </a:lnTo>
                                      <a:cubicBezTo>
                                        <a:pt x="10882" y="5541"/>
                                        <a:pt x="11432" y="4184"/>
                                        <a:pt x="11432" y="2714"/>
                                      </a:cubicBezTo>
                                      <a:lnTo>
                                        <a:pt x="11432" y="1357"/>
                                      </a:lnTo>
                                      <a:cubicBezTo>
                                        <a:pt x="11432" y="1074"/>
                                        <a:pt x="11652" y="848"/>
                                        <a:pt x="11927" y="848"/>
                                      </a:cubicBezTo>
                                      <a:cubicBezTo>
                                        <a:pt x="13246" y="848"/>
                                        <a:pt x="14290" y="1923"/>
                                        <a:pt x="14290" y="3280"/>
                                      </a:cubicBezTo>
                                      <a:lnTo>
                                        <a:pt x="14290" y="3336"/>
                                      </a:lnTo>
                                      <a:cubicBezTo>
                                        <a:pt x="14290" y="4806"/>
                                        <a:pt x="13905" y="6220"/>
                                        <a:pt x="13191" y="7520"/>
                                      </a:cubicBezTo>
                                      <a:cubicBezTo>
                                        <a:pt x="12641" y="8482"/>
                                        <a:pt x="12311" y="9499"/>
                                        <a:pt x="12092" y="10630"/>
                                      </a:cubicBezTo>
                                      <a:lnTo>
                                        <a:pt x="11652" y="13118"/>
                                      </a:lnTo>
                                      <a:cubicBezTo>
                                        <a:pt x="11267" y="13967"/>
                                        <a:pt x="10443" y="14532"/>
                                        <a:pt x="9508" y="14532"/>
                                      </a:cubicBezTo>
                                      <a:lnTo>
                                        <a:pt x="7090" y="14532"/>
                                      </a:lnTo>
                                      <a:lnTo>
                                        <a:pt x="7090" y="11252"/>
                                      </a:lnTo>
                                      <a:close/>
                                      <a:moveTo>
                                        <a:pt x="14510" y="14588"/>
                                      </a:moveTo>
                                      <a:cubicBezTo>
                                        <a:pt x="14620" y="14758"/>
                                        <a:pt x="14730" y="14928"/>
                                        <a:pt x="14895" y="15097"/>
                                      </a:cubicBezTo>
                                      <a:cubicBezTo>
                                        <a:pt x="14125" y="15776"/>
                                        <a:pt x="14015" y="17020"/>
                                        <a:pt x="14675" y="17812"/>
                                      </a:cubicBezTo>
                                      <a:cubicBezTo>
                                        <a:pt x="14730" y="17868"/>
                                        <a:pt x="14785" y="17981"/>
                                        <a:pt x="14895" y="18038"/>
                                      </a:cubicBezTo>
                                      <a:cubicBezTo>
                                        <a:pt x="14455" y="18377"/>
                                        <a:pt x="14235" y="18942"/>
                                        <a:pt x="14235" y="19508"/>
                                      </a:cubicBezTo>
                                      <a:lnTo>
                                        <a:pt x="7805" y="19508"/>
                                      </a:lnTo>
                                      <a:lnTo>
                                        <a:pt x="7145" y="18829"/>
                                      </a:lnTo>
                                      <a:lnTo>
                                        <a:pt x="7145" y="15606"/>
                                      </a:lnTo>
                                      <a:lnTo>
                                        <a:pt x="9563" y="15606"/>
                                      </a:lnTo>
                                      <a:cubicBezTo>
                                        <a:pt x="10882" y="15606"/>
                                        <a:pt x="12092" y="14815"/>
                                        <a:pt x="12586" y="13571"/>
                                      </a:cubicBezTo>
                                      <a:cubicBezTo>
                                        <a:pt x="12586" y="13514"/>
                                        <a:pt x="12586" y="13514"/>
                                        <a:pt x="12641" y="13458"/>
                                      </a:cubicBezTo>
                                      <a:lnTo>
                                        <a:pt x="13081" y="10913"/>
                                      </a:lnTo>
                                      <a:cubicBezTo>
                                        <a:pt x="13136" y="10517"/>
                                        <a:pt x="13246" y="10121"/>
                                        <a:pt x="13356" y="9782"/>
                                      </a:cubicBezTo>
                                      <a:lnTo>
                                        <a:pt x="15005" y="9782"/>
                                      </a:lnTo>
                                      <a:cubicBezTo>
                                        <a:pt x="14565" y="10517"/>
                                        <a:pt x="14675" y="11422"/>
                                        <a:pt x="15224" y="12044"/>
                                      </a:cubicBezTo>
                                      <a:cubicBezTo>
                                        <a:pt x="14290" y="12496"/>
                                        <a:pt x="13960" y="13684"/>
                                        <a:pt x="14510" y="14588"/>
                                      </a:cubicBezTo>
                                      <a:close/>
                                      <a:moveTo>
                                        <a:pt x="19017" y="20469"/>
                                      </a:moveTo>
                                      <a:lnTo>
                                        <a:pt x="16159" y="20469"/>
                                      </a:lnTo>
                                      <a:cubicBezTo>
                                        <a:pt x="15609" y="20469"/>
                                        <a:pt x="15224" y="20017"/>
                                        <a:pt x="15224" y="19508"/>
                                      </a:cubicBezTo>
                                      <a:cubicBezTo>
                                        <a:pt x="15224" y="18999"/>
                                        <a:pt x="15664" y="18547"/>
                                        <a:pt x="16159" y="18547"/>
                                      </a:cubicBezTo>
                                      <a:lnTo>
                                        <a:pt x="19017" y="18547"/>
                                      </a:lnTo>
                                      <a:lnTo>
                                        <a:pt x="19017" y="20469"/>
                                      </a:lnTo>
                                      <a:close/>
                                      <a:moveTo>
                                        <a:pt x="19017" y="17529"/>
                                      </a:moveTo>
                                      <a:lnTo>
                                        <a:pt x="16159" y="17529"/>
                                      </a:lnTo>
                                      <a:cubicBezTo>
                                        <a:pt x="15609" y="17529"/>
                                        <a:pt x="15224" y="17076"/>
                                        <a:pt x="15224" y="16568"/>
                                      </a:cubicBezTo>
                                      <a:cubicBezTo>
                                        <a:pt x="15224" y="16002"/>
                                        <a:pt x="15664" y="15606"/>
                                        <a:pt x="16159" y="15606"/>
                                      </a:cubicBezTo>
                                      <a:lnTo>
                                        <a:pt x="19017" y="15606"/>
                                      </a:lnTo>
                                      <a:lnTo>
                                        <a:pt x="19017" y="17529"/>
                                      </a:lnTo>
                                      <a:close/>
                                      <a:moveTo>
                                        <a:pt x="19017" y="14588"/>
                                      </a:moveTo>
                                      <a:lnTo>
                                        <a:pt x="16159" y="14588"/>
                                      </a:lnTo>
                                      <a:cubicBezTo>
                                        <a:pt x="15609" y="14588"/>
                                        <a:pt x="15224" y="14136"/>
                                        <a:pt x="15224" y="13627"/>
                                      </a:cubicBezTo>
                                      <a:cubicBezTo>
                                        <a:pt x="15224" y="13062"/>
                                        <a:pt x="15664" y="12666"/>
                                        <a:pt x="16159" y="12666"/>
                                      </a:cubicBezTo>
                                      <a:lnTo>
                                        <a:pt x="19017" y="12666"/>
                                      </a:lnTo>
                                      <a:lnTo>
                                        <a:pt x="19017" y="14588"/>
                                      </a:lnTo>
                                      <a:close/>
                                      <a:moveTo>
                                        <a:pt x="19456" y="11648"/>
                                      </a:moveTo>
                                      <a:lnTo>
                                        <a:pt x="16598" y="11648"/>
                                      </a:lnTo>
                                      <a:cubicBezTo>
                                        <a:pt x="16049" y="11648"/>
                                        <a:pt x="15664" y="11196"/>
                                        <a:pt x="15664" y="10687"/>
                                      </a:cubicBezTo>
                                      <a:cubicBezTo>
                                        <a:pt x="15664" y="10121"/>
                                        <a:pt x="16104" y="9726"/>
                                        <a:pt x="16598" y="9726"/>
                                      </a:cubicBezTo>
                                      <a:lnTo>
                                        <a:pt x="19456" y="9726"/>
                                      </a:lnTo>
                                      <a:cubicBezTo>
                                        <a:pt x="20006" y="9726"/>
                                        <a:pt x="20391" y="10178"/>
                                        <a:pt x="20391" y="10687"/>
                                      </a:cubicBezTo>
                                      <a:cubicBezTo>
                                        <a:pt x="20446" y="11252"/>
                                        <a:pt x="20006" y="11648"/>
                                        <a:pt x="19456" y="116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08CDC" id="Group 2" o:spid="_x0000_s1026" alt="Title: Graphic" style="width:51.95pt;height:52.2pt;mso-position-horizontal-relative:char;mso-position-vertical-relative:line" coordsize="6598,66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">
                      <v:shape id="Shape" o:spid="_x0000_s1027" style="position:absolute;width:6598;height:2842;visibility:visible;mso-wrap-style:square;v-text-anchor:middle" coordsize="21541,21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" path="m4112,14794l3034,14411,2536,12118v-82,-383,-290,-574,-497,-383c1956,11831,1915,11926,1873,12118r-497,2293l298,14794v-208,95,-332,478,-291,955c7,15941,49,16132,132,16227r788,1721l754,20433v-42,478,83,860,290,955c1127,21388,1210,21388,1251,21293r954,-1147l3158,21293v166,191,373,95,498,-382c3697,20719,3697,20528,3697,20433l3531,17948r788,-1721c4444,15941,4444,15367,4319,15080v-41,-191,-124,-286,-207,-286xm2910,17088v-83,191,-125,477,-83,764l2910,19095r-498,-574c2288,18426,2163,18426,2080,18521r-497,574l1666,17852v,-287,,-573,-83,-764l1168,16227r539,-191c1832,16036,1915,15845,1997,15558r249,-1147l2495,15558v41,287,166,383,290,478l3324,16227r-414,861xm21442,14985v-42,-96,-125,-191,-208,-287l21234,14698r-1078,-382l19659,12022v-124,-382,-332,-573,-498,-287c19120,11831,19078,11927,19037,12022r-497,2294l17462,14698v-208,96,-332,478,-291,956c17171,15845,17213,16036,17296,16132r787,1720l17918,20337v-42,478,83,860,290,956c18291,21293,18374,21293,18415,21197r954,-1147l20322,21197v166,191,373,96,498,-382c20861,20624,20861,20433,20861,20337r-166,-2485l21483,16132v83,-287,83,-765,-41,-1147xm19991,17088v-83,191,-125,477,-83,764l19991,19095r-498,-574c19369,18426,19244,18426,19161,18521r-497,574l18747,17852v,-287,,-573,-83,-764l18249,16227r539,-191c18913,16036,18996,15845,19078,15558r249,-1147l19576,15558v41,287,166,383,290,478l20405,16227r-414,861xm17627,12118v42,-192,42,-383,42,-478l17503,9155r788,-1721c18374,7243,18415,6861,18374,6574v-42,-286,-166,-478,-291,-573l17006,5619,16508,3325v-83,-383,-290,-574,-497,-383c15928,3038,15886,3134,15845,3325r-498,2294l14269,6001v-207,95,-331,478,-290,956c13979,7148,14021,7339,14103,7434r788,1721l14725,11544v-41,478,83,860,291,956c15098,12500,15181,12500,15223,12404r953,-1147l17130,12404v207,287,415,96,497,-286xm16840,10206r-456,-573c16259,9537,16135,9537,16052,9633r-498,573l15637,8964v,-287,,-574,-83,-765l15140,7339r539,-191c15803,7148,15886,6957,15969,6670r249,-1147l16467,6670v41,287,165,382,290,478l17296,7339r-415,860c16798,8390,16757,8677,16798,8964r42,1242xm12694,3134l11616,2751,11118,457c11035,75,10828,-116,10621,75v-83,96,-124,191,-166,382l9958,2751,8880,3134v-208,95,-332,477,-291,955c8589,4280,8631,4472,8714,4567r788,1721l9336,8772v-42,478,83,861,290,956c9709,9728,9792,9728,9833,9633r954,-1147l11740,9633v166,191,373,95,498,-383c12279,9059,12279,8868,12279,8772l12113,6288r788,-1721c12984,4376,13026,3994,12984,3707v-41,-287,-166,-478,-290,-573xm11450,5427v-83,192,-124,478,-83,765l11450,7434r-497,-573c10828,6765,10704,6765,10621,6861r-498,573l10206,6192v,-287,,-574,-83,-765l9709,4567r539,-191c10372,4376,10455,4185,10538,3898r249,-1147l11035,3898v42,287,166,382,291,478l11865,4567r-415,860xm7263,5905r,l6185,5523,5687,3229c5563,2847,5356,2656,5190,2942v-42,96,-83,192,-125,287l4568,5523,3490,5905v-207,96,-332,478,-290,956c3200,7052,3241,7243,3324,7339r788,1720l3946,11544v-41,478,83,860,290,956c4319,12500,4402,12500,4444,12404r953,-1147l6351,12404v165,192,373,96,497,-382c6890,11831,6890,11640,6890,11544l6724,9059,7511,7339v125,-287,125,-860,,-1147c7387,6001,7346,5905,7263,5905xm6019,8199v-83,191,-124,478,-83,765l6019,10206,5521,9633v-124,-96,-248,-96,-331,l4692,10206r83,-1242c4775,8677,4775,8390,4692,8199l4278,7339r539,-191c4941,7148,5024,6957,5107,6670l5356,5523r248,1147c5646,6957,5770,7052,5895,7148r539,191l6019,8199xe" fillcolor="#fc4146 [3205]" stroked="f" strokeweight="1pt">
                        <v:stroke miterlimit="4" joinstyle="miter"/>
                        <v:path arrowok="t" o:extrusionok="f" o:connecttype="custom" o:connectlocs="329937,142104;329937,142104;329937,142104;329937,142104" o:connectangles="0,90,180,270"/>
                      </v:shape>
                      <v:shape id="Shape" o:spid="_x0000_s1028" style="position:absolute;left:889;top:1778;width:4942;height:4851;visibility:visible;mso-wrap-style:square;v-text-anchor:middle" coordsize="21388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" path="m21325,10178c21105,9330,20336,8708,19511,8708r-5771,c13850,8482,13960,8256,14070,8086v770,-1414,1209,-3054,1209,-4637l15279,3393c15279,1527,13795,,11982,v-770,,-1429,679,-1429,1470l10553,2827v,1188,-440,2319,-1264,3167l7805,7520c6925,8369,6431,9556,6266,10800r-990,l5276,9839v,-283,-220,-509,-494,-509l495,9330c220,9330,,9556,,9839l,20582v,283,220,509,495,509l4782,21091v274,,494,-226,494,-509l5276,19621r1209,l7310,20469v110,113,220,170,330,170l14510,20639v330,622,934,961,1649,961l19456,21600v275,,495,-226,495,-509l19951,12723v989,-396,1649,-1471,1374,-2545xm4287,19960r-3298,l989,10178r3298,l4287,19960xm6156,18490r-935,l5221,11648r935,l6156,18490xm7145,11252v,-1187,440,-2318,1264,-3166l9893,6559v989,-1018,1539,-2375,1539,-3845l11432,1357v,-283,220,-509,495,-509c13246,848,14290,1923,14290,3280r,56c14290,4806,13905,6220,13191,7520v-550,962,-880,1979,-1099,3110l11652,13118v-385,849,-1209,1414,-2144,1414l7090,14532r,-3280l7145,11252xm14510,14588v110,170,220,340,385,509c14125,15776,14015,17020,14675,17812v55,56,110,169,220,226c14455,18377,14235,18942,14235,19508r-6430,l7145,18829r,-3223l9563,15606v1319,,2529,-791,3023,-2035c12586,13514,12586,13514,12641,13458r440,-2545c13136,10517,13246,10121,13356,9782r1649,c14565,10517,14675,11422,15224,12044v-934,452,-1264,1640,-714,2544xm19017,20469r-2858,c15609,20469,15224,20017,15224,19508v,-509,440,-961,935,-961l19017,18547r,1922xm19017,17529r-2858,c15609,17529,15224,17076,15224,16568v,-566,440,-962,935,-962l19017,15606r,1923xm19017,14588r-2858,c15609,14588,15224,14136,15224,13627v,-565,440,-961,935,-961l19017,12666r,1922xm19456,11648r-2858,c16049,11648,15664,11196,15664,10687v,-566,440,-961,934,-961l19456,9726v550,,935,452,935,961c20446,11252,20006,11648,19456,11648xe" fillcolor="#545454 [3215]" stroked="f" strokeweight="1pt">
                        <v:stroke miterlimit="4" joinstyle="miter"/>
                        <v:path arrowok="t" o:extrusionok="f" o:connecttype="custom" o:connectlocs="247105,242571;247105,242571;247105,242571;247105,2425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57BC78" w14:textId="77777777" w:rsidR="00927F01" w:rsidRDefault="00927F01" w:rsidP="00836A73">
      <w:pPr>
        <w:pStyle w:val="GraphicAncho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1"/>
        <w:gridCol w:w="1541"/>
        <w:gridCol w:w="1542"/>
        <w:gridCol w:w="1541"/>
        <w:gridCol w:w="1542"/>
        <w:gridCol w:w="1542"/>
        <w:gridCol w:w="1542"/>
      </w:tblGrid>
      <w:tr w:rsidR="00692D37" w14:paraId="55F6B13E" w14:textId="77777777" w:rsidTr="00692D37">
        <w:trPr>
          <w:trHeight w:val="2268"/>
        </w:trPr>
        <w:tc>
          <w:tcPr>
            <w:tcW w:w="3082" w:type="dxa"/>
            <w:gridSpan w:val="2"/>
            <w:shd w:val="clear" w:color="auto" w:fill="auto"/>
            <w:vAlign w:val="center"/>
          </w:tcPr>
          <w:p w14:paraId="7FE6257A" w14:textId="77777777" w:rsidR="00692D37" w:rsidRPr="001B1C66" w:rsidRDefault="00692D37" w:rsidP="00512B64">
            <w:pPr>
              <w:pStyle w:val="Heading2"/>
            </w:pPr>
            <w:r w:rsidRPr="004F4408">
              <w:rPr>
                <w:noProof/>
                <w:lang w:eastAsia="en-AU"/>
              </w:rPr>
              <w:lastRenderedPageBreak/>
              <mc:AlternateContent>
                <mc:Choice Requires="wps">
                  <w:drawing>
                    <wp:inline distT="0" distB="0" distL="0" distR="0" wp14:anchorId="0893EC11" wp14:editId="2DD3FB94">
                      <wp:extent cx="803911" cy="1132841"/>
                      <wp:effectExtent l="0" t="0" r="0" b="0"/>
                      <wp:docPr id="249" name="Shape" title="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1" cy="11328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922" y="11018"/>
                                    </a:moveTo>
                                    <a:cubicBezTo>
                                      <a:pt x="13786" y="10921"/>
                                      <a:pt x="13581" y="10873"/>
                                      <a:pt x="13376" y="10873"/>
                                    </a:cubicBezTo>
                                    <a:cubicBezTo>
                                      <a:pt x="13172" y="10873"/>
                                      <a:pt x="13001" y="10945"/>
                                      <a:pt x="12864" y="11042"/>
                                    </a:cubicBezTo>
                                    <a:lnTo>
                                      <a:pt x="9964" y="13222"/>
                                    </a:lnTo>
                                    <a:lnTo>
                                      <a:pt x="8701" y="12326"/>
                                    </a:lnTo>
                                    <a:cubicBezTo>
                                      <a:pt x="8565" y="12229"/>
                                      <a:pt x="8360" y="12180"/>
                                      <a:pt x="8155" y="12180"/>
                                    </a:cubicBezTo>
                                    <a:cubicBezTo>
                                      <a:pt x="7951" y="12180"/>
                                      <a:pt x="7780" y="12229"/>
                                      <a:pt x="7609" y="12326"/>
                                    </a:cubicBezTo>
                                    <a:lnTo>
                                      <a:pt x="7234" y="12592"/>
                                    </a:lnTo>
                                    <a:cubicBezTo>
                                      <a:pt x="6927" y="12810"/>
                                      <a:pt x="6927" y="13149"/>
                                      <a:pt x="7234" y="13343"/>
                                    </a:cubicBezTo>
                                    <a:lnTo>
                                      <a:pt x="9452" y="14917"/>
                                    </a:lnTo>
                                    <a:cubicBezTo>
                                      <a:pt x="9589" y="15013"/>
                                      <a:pt x="9793" y="15086"/>
                                      <a:pt x="9998" y="15062"/>
                                    </a:cubicBezTo>
                                    <a:cubicBezTo>
                                      <a:pt x="10203" y="15062"/>
                                      <a:pt x="10408" y="14989"/>
                                      <a:pt x="10544" y="14892"/>
                                    </a:cubicBezTo>
                                    <a:lnTo>
                                      <a:pt x="14366" y="12011"/>
                                    </a:lnTo>
                                    <a:cubicBezTo>
                                      <a:pt x="14639" y="11793"/>
                                      <a:pt x="14639" y="11454"/>
                                      <a:pt x="14332" y="11260"/>
                                    </a:cubicBezTo>
                                    <a:lnTo>
                                      <a:pt x="13922" y="11018"/>
                                    </a:lnTo>
                                    <a:close/>
                                    <a:moveTo>
                                      <a:pt x="10783" y="7361"/>
                                    </a:moveTo>
                                    <a:cubicBezTo>
                                      <a:pt x="6654" y="7361"/>
                                      <a:pt x="3276" y="9759"/>
                                      <a:pt x="3276" y="12689"/>
                                    </a:cubicBezTo>
                                    <a:cubicBezTo>
                                      <a:pt x="3276" y="15619"/>
                                      <a:pt x="6654" y="18016"/>
                                      <a:pt x="10783" y="18016"/>
                                    </a:cubicBezTo>
                                    <a:cubicBezTo>
                                      <a:pt x="14912" y="18016"/>
                                      <a:pt x="18290" y="15619"/>
                                      <a:pt x="18290" y="12689"/>
                                    </a:cubicBezTo>
                                    <a:cubicBezTo>
                                      <a:pt x="18290" y="9759"/>
                                      <a:pt x="14946" y="7361"/>
                                      <a:pt x="10783" y="7361"/>
                                    </a:cubicBezTo>
                                    <a:close/>
                                    <a:moveTo>
                                      <a:pt x="10783" y="16587"/>
                                    </a:moveTo>
                                    <a:cubicBezTo>
                                      <a:pt x="7780" y="16587"/>
                                      <a:pt x="5323" y="14844"/>
                                      <a:pt x="5323" y="12713"/>
                                    </a:cubicBezTo>
                                    <a:cubicBezTo>
                                      <a:pt x="5323" y="10582"/>
                                      <a:pt x="7780" y="8839"/>
                                      <a:pt x="10783" y="8839"/>
                                    </a:cubicBezTo>
                                    <a:cubicBezTo>
                                      <a:pt x="13786" y="8839"/>
                                      <a:pt x="16243" y="10582"/>
                                      <a:pt x="16243" y="12713"/>
                                    </a:cubicBezTo>
                                    <a:cubicBezTo>
                                      <a:pt x="16243" y="14844"/>
                                      <a:pt x="13786" y="16587"/>
                                      <a:pt x="10783" y="16587"/>
                                    </a:cubicBezTo>
                                    <a:close/>
                                    <a:moveTo>
                                      <a:pt x="19587" y="4092"/>
                                    </a:moveTo>
                                    <a:lnTo>
                                      <a:pt x="16447" y="4092"/>
                                    </a:lnTo>
                                    <a:lnTo>
                                      <a:pt x="16447" y="3511"/>
                                    </a:lnTo>
                                    <a:cubicBezTo>
                                      <a:pt x="16447" y="3027"/>
                                      <a:pt x="15901" y="2639"/>
                                      <a:pt x="15219" y="2639"/>
                                    </a:cubicBezTo>
                                    <a:lnTo>
                                      <a:pt x="13376" y="2639"/>
                                    </a:lnTo>
                                    <a:cubicBezTo>
                                      <a:pt x="13547" y="2397"/>
                                      <a:pt x="13649" y="2107"/>
                                      <a:pt x="13649" y="1816"/>
                                    </a:cubicBezTo>
                                    <a:cubicBezTo>
                                      <a:pt x="13649" y="823"/>
                                      <a:pt x="12523" y="0"/>
                                      <a:pt x="11124" y="0"/>
                                    </a:cubicBezTo>
                                    <a:cubicBezTo>
                                      <a:pt x="9725" y="0"/>
                                      <a:pt x="8599" y="823"/>
                                      <a:pt x="8599" y="1816"/>
                                    </a:cubicBezTo>
                                    <a:cubicBezTo>
                                      <a:pt x="8599" y="2107"/>
                                      <a:pt x="8701" y="2373"/>
                                      <a:pt x="8872" y="2639"/>
                                    </a:cubicBezTo>
                                    <a:lnTo>
                                      <a:pt x="6415" y="2639"/>
                                    </a:lnTo>
                                    <a:cubicBezTo>
                                      <a:pt x="5733" y="2639"/>
                                      <a:pt x="5187" y="3027"/>
                                      <a:pt x="5187" y="3511"/>
                                    </a:cubicBezTo>
                                    <a:lnTo>
                                      <a:pt x="5187" y="4092"/>
                                    </a:lnTo>
                                    <a:lnTo>
                                      <a:pt x="2013" y="4092"/>
                                    </a:lnTo>
                                    <a:cubicBezTo>
                                      <a:pt x="887" y="4092"/>
                                      <a:pt x="0" y="4722"/>
                                      <a:pt x="0" y="5521"/>
                                    </a:cubicBezTo>
                                    <a:lnTo>
                                      <a:pt x="0" y="20171"/>
                                    </a:lnTo>
                                    <a:cubicBezTo>
                                      <a:pt x="0" y="20970"/>
                                      <a:pt x="887" y="21600"/>
                                      <a:pt x="2013" y="21600"/>
                                    </a:cubicBezTo>
                                    <a:lnTo>
                                      <a:pt x="19587" y="21600"/>
                                    </a:lnTo>
                                    <a:cubicBezTo>
                                      <a:pt x="20713" y="21600"/>
                                      <a:pt x="21600" y="20970"/>
                                      <a:pt x="21600" y="20171"/>
                                    </a:cubicBezTo>
                                    <a:lnTo>
                                      <a:pt x="21600" y="5521"/>
                                    </a:lnTo>
                                    <a:cubicBezTo>
                                      <a:pt x="21600" y="4746"/>
                                      <a:pt x="20679" y="4092"/>
                                      <a:pt x="19587" y="4092"/>
                                    </a:cubicBezTo>
                                    <a:close/>
                                    <a:moveTo>
                                      <a:pt x="11090" y="751"/>
                                    </a:moveTo>
                                    <a:cubicBezTo>
                                      <a:pt x="11909" y="751"/>
                                      <a:pt x="12591" y="1235"/>
                                      <a:pt x="12591" y="1840"/>
                                    </a:cubicBezTo>
                                    <a:cubicBezTo>
                                      <a:pt x="12591" y="2155"/>
                                      <a:pt x="12387" y="2470"/>
                                      <a:pt x="12080" y="2664"/>
                                    </a:cubicBezTo>
                                    <a:lnTo>
                                      <a:pt x="10100" y="2664"/>
                                    </a:lnTo>
                                    <a:cubicBezTo>
                                      <a:pt x="9793" y="2470"/>
                                      <a:pt x="9589" y="2179"/>
                                      <a:pt x="9589" y="1840"/>
                                    </a:cubicBezTo>
                                    <a:cubicBezTo>
                                      <a:pt x="9589" y="1235"/>
                                      <a:pt x="10271" y="751"/>
                                      <a:pt x="11090" y="751"/>
                                    </a:cubicBezTo>
                                    <a:close/>
                                    <a:moveTo>
                                      <a:pt x="19518" y="19396"/>
                                    </a:moveTo>
                                    <a:lnTo>
                                      <a:pt x="19518" y="19396"/>
                                    </a:lnTo>
                                    <a:cubicBezTo>
                                      <a:pt x="19518" y="19808"/>
                                      <a:pt x="19041" y="20147"/>
                                      <a:pt x="18461" y="20147"/>
                                    </a:cubicBezTo>
                                    <a:lnTo>
                                      <a:pt x="3071" y="20147"/>
                                    </a:lnTo>
                                    <a:cubicBezTo>
                                      <a:pt x="2491" y="20147"/>
                                      <a:pt x="2013" y="19808"/>
                                      <a:pt x="2013" y="19396"/>
                                    </a:cubicBezTo>
                                    <a:lnTo>
                                      <a:pt x="2013" y="6296"/>
                                    </a:lnTo>
                                    <a:cubicBezTo>
                                      <a:pt x="2013" y="5884"/>
                                      <a:pt x="2491" y="5545"/>
                                      <a:pt x="3071" y="5545"/>
                                    </a:cubicBezTo>
                                    <a:lnTo>
                                      <a:pt x="5118" y="5545"/>
                                    </a:lnTo>
                                    <a:cubicBezTo>
                                      <a:pt x="5118" y="5957"/>
                                      <a:pt x="5562" y="6272"/>
                                      <a:pt x="6142" y="6272"/>
                                    </a:cubicBezTo>
                                    <a:lnTo>
                                      <a:pt x="15390" y="6272"/>
                                    </a:lnTo>
                                    <a:cubicBezTo>
                                      <a:pt x="15970" y="6272"/>
                                      <a:pt x="16413" y="5957"/>
                                      <a:pt x="16413" y="5545"/>
                                    </a:cubicBezTo>
                                    <a:lnTo>
                                      <a:pt x="18461" y="5545"/>
                                    </a:lnTo>
                                    <a:cubicBezTo>
                                      <a:pt x="19041" y="5545"/>
                                      <a:pt x="19518" y="5884"/>
                                      <a:pt x="19518" y="6296"/>
                                    </a:cubicBezTo>
                                    <a:lnTo>
                                      <a:pt x="19518" y="193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36FF3E" id="Shape" o:spid="_x0000_s1026" alt="Title: Graphic" style="width:63.3pt;height: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" path="m13922,11018v-136,-97,-341,-145,-546,-145c13172,10873,13001,10945,12864,11042l9964,13222,8701,12326v-136,-97,-341,-146,-546,-146c7951,12180,7780,12229,7609,12326r-375,266c6927,12810,6927,13149,7234,13343r2218,1574c9589,15013,9793,15086,9998,15062v205,,410,-73,546,-170l14366,12011v273,-218,273,-557,-34,-751l13922,11018xm10783,7361v-4129,,-7507,2398,-7507,5328c3276,15619,6654,18016,10783,18016v4129,,7507,-2397,7507,-5327c18290,9759,14946,7361,10783,7361xm10783,16587v-3003,,-5460,-1743,-5460,-3874c5323,10582,7780,8839,10783,8839v3003,,5460,1743,5460,3874c16243,14844,13786,16587,10783,16587xm19587,4092r-3140,l16447,3511v,-484,-546,-872,-1228,-872l13376,2639v171,-242,273,-532,273,-823c13649,823,12523,,11124,,9725,,8599,823,8599,1816v,291,102,557,273,823l6415,2639v-682,,-1228,388,-1228,872l5187,4092r-3174,c887,4092,,4722,,5521l,20171v,799,887,1429,2013,1429l19587,21600v1126,,2013,-630,2013,-1429l21600,5521v,-775,-921,-1429,-2013,-1429xm11090,751v819,,1501,484,1501,1089c12591,2155,12387,2470,12080,2664r-1980,c9793,2470,9589,2179,9589,1840v,-605,682,-1089,1501,-1089xm19518,19396r,c19518,19808,19041,20147,18461,20147r-15390,c2491,20147,2013,19808,2013,19396r,-13100c2013,5884,2491,5545,3071,5545r2047,c5118,5957,5562,6272,6142,6272r9248,c15970,6272,16413,5957,16413,5545r2048,c19041,5545,19518,5884,19518,6296r,13100xe" fillcolor="#3d7798 [3206]" stroked="f" strokeweight="1pt">
                      <v:stroke miterlimit="4" joinstyle="miter"/>
                      <v:path arrowok="t" o:extrusionok="f" o:connecttype="custom" o:connectlocs="401956,566421;401956,566421;401956,566421;401956,56642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709" w:type="dxa"/>
            <w:gridSpan w:val="5"/>
            <w:shd w:val="clear" w:color="auto" w:fill="auto"/>
            <w:vAlign w:val="center"/>
          </w:tcPr>
          <w:p w14:paraId="3B38AA03" w14:textId="77777777" w:rsidR="00692D37" w:rsidRDefault="00000000" w:rsidP="00CA08B3">
            <w:pPr>
              <w:pStyle w:val="Heading1Blue"/>
            </w:pPr>
            <w:sdt>
              <w:sdtPr>
                <w:id w:val="1621411931"/>
                <w:placeholder>
                  <w:docPart w:val="45D70F7E139ABD43B8E820CA11989C13"/>
                </w:placeholder>
                <w:temporary/>
                <w:showingPlcHdr/>
                <w15:appearance w15:val="hidden"/>
              </w:sdtPr>
              <w:sdtContent>
                <w:r w:rsidR="0069200F" w:rsidRPr="00692D37">
                  <w:t>Levels of Performance</w:t>
                </w:r>
              </w:sdtContent>
            </w:sdt>
          </w:p>
          <w:sdt>
            <w:sdtPr>
              <w:rPr>
                <w:rStyle w:val="Emphasis"/>
              </w:rPr>
              <w:id w:val="1573083172"/>
              <w:placeholder>
                <w:docPart w:val="B26E6FC15F806A47AC13F2CF9B0B46D5"/>
              </w:placeholder>
              <w:temporary/>
              <w:showingPlcHdr/>
              <w15:appearance w15:val="hidden"/>
            </w:sdtPr>
            <w:sdtContent>
              <w:p w14:paraId="07DF1620" w14:textId="77777777" w:rsidR="00CA08B3" w:rsidRPr="00D76C99" w:rsidRDefault="00CA08B3" w:rsidP="00CA08B3">
                <w:pPr>
                  <w:pStyle w:val="Heading1Blue"/>
                  <w:rPr>
                    <w:rStyle w:val="Emphasis"/>
                  </w:rPr>
                </w:pPr>
                <w:r w:rsidRPr="00D76C99">
                  <w:rPr>
                    <w:rStyle w:val="Emphasis"/>
                  </w:rPr>
                  <w:t>(Scale)</w:t>
                </w:r>
              </w:p>
            </w:sdtContent>
          </w:sdt>
          <w:p w14:paraId="146085B8" w14:textId="77777777" w:rsidR="00692D37" w:rsidRPr="00692D37" w:rsidRDefault="00000000" w:rsidP="00CA08B3">
            <w:pPr>
              <w:pStyle w:val="Heading2Blue"/>
            </w:pPr>
            <w:sdt>
              <w:sdtPr>
                <w:id w:val="-1250505339"/>
                <w:placeholder>
                  <w:docPart w:val="677916E846F024498A51850D9CB4C7AD"/>
                </w:placeholder>
                <w:temporary/>
                <w:showingPlcHdr/>
                <w15:appearance w15:val="hidden"/>
              </w:sdtPr>
              <w:sdtContent>
                <w:r w:rsidR="0069200F" w:rsidRPr="00692D37">
                  <w:t>(</w:t>
                </w:r>
                <w:r w:rsidR="0069200F" w:rsidRPr="00692D37">
                  <w:rPr>
                    <w:rStyle w:val="Heading2Char"/>
                    <w:color w:val="3D7798" w:themeColor="accent3"/>
                  </w:rPr>
                  <w:t>The task or performance that the rubric is designed to evaluate)</w:t>
                </w:r>
              </w:sdtContent>
            </w:sdt>
          </w:p>
        </w:tc>
      </w:tr>
      <w:tr w:rsidR="00692D37" w14:paraId="6BF13ADF" w14:textId="77777777" w:rsidTr="00444DCF">
        <w:trPr>
          <w:trHeight w:val="1487"/>
        </w:trPr>
        <w:tc>
          <w:tcPr>
            <w:tcW w:w="1541" w:type="dxa"/>
            <w:shd w:val="clear" w:color="auto" w:fill="3D7798" w:themeFill="accent3"/>
          </w:tcPr>
          <w:p w14:paraId="73FA89B6" w14:textId="77777777" w:rsidR="00692D37" w:rsidRPr="00692D37" w:rsidRDefault="00692D37" w:rsidP="00512B64">
            <w:pPr>
              <w:rPr>
                <w:color w:val="FFFFFF" w:themeColor="background1"/>
              </w:rPr>
            </w:pPr>
          </w:p>
        </w:tc>
        <w:tc>
          <w:tcPr>
            <w:tcW w:w="1541" w:type="dxa"/>
            <w:shd w:val="clear" w:color="auto" w:fill="3D7798" w:themeFill="accent3"/>
          </w:tcPr>
          <w:p w14:paraId="6D82046C" w14:textId="77777777" w:rsidR="00692D37" w:rsidRPr="00692D37" w:rsidRDefault="00692D37" w:rsidP="00512B64">
            <w:pPr>
              <w:rPr>
                <w:color w:val="FFFFFF" w:themeColor="background1"/>
              </w:rPr>
            </w:pPr>
          </w:p>
        </w:tc>
        <w:tc>
          <w:tcPr>
            <w:tcW w:w="1542" w:type="dxa"/>
            <w:shd w:val="clear" w:color="auto" w:fill="3D7798" w:themeFill="accent3"/>
            <w:vAlign w:val="center"/>
          </w:tcPr>
          <w:sdt>
            <w:sdtPr>
              <w:rPr>
                <w:rStyle w:val="EmphasisAlt"/>
              </w:rPr>
              <w:id w:val="437875738"/>
              <w:placeholder>
                <w:docPart w:val="D3CC6345A5F7324D96B31F399B321F03"/>
              </w:placeholder>
              <w:temporary/>
              <w:showingPlcHdr/>
              <w15:appearance w15:val="hidden"/>
            </w:sdtPr>
            <w:sdtContent>
              <w:p w14:paraId="2FF0A66F" w14:textId="77777777" w:rsidR="0069200F" w:rsidRPr="0045346F" w:rsidRDefault="0069200F" w:rsidP="0069200F">
                <w:pPr>
                  <w:jc w:val="center"/>
                  <w:rPr>
                    <w:rStyle w:val="EmphasisAlt"/>
                  </w:rPr>
                </w:pPr>
                <w:r w:rsidRPr="0045346F">
                  <w:rPr>
                    <w:rStyle w:val="EmphasisAlt"/>
                  </w:rPr>
                  <w:t>Needs</w:t>
                </w:r>
                <w:r w:rsidRPr="0045346F">
                  <w:rPr>
                    <w:rStyle w:val="EmphasisAlt"/>
                  </w:rPr>
                  <w:br/>
                  <w:t>Improvement</w:t>
                </w:r>
              </w:p>
              <w:p w14:paraId="3E2DCC43" w14:textId="77777777" w:rsidR="0069200F" w:rsidRPr="0045346F" w:rsidRDefault="0069200F" w:rsidP="0069200F">
                <w:pPr>
                  <w:jc w:val="center"/>
                  <w:rPr>
                    <w:rStyle w:val="EmphasisAlt"/>
                  </w:rPr>
                </w:pPr>
                <w:r w:rsidRPr="0045346F">
                  <w:rPr>
                    <w:rStyle w:val="EmphasisAlt"/>
                  </w:rPr>
                  <w:t>1</w:t>
                </w:r>
              </w:p>
            </w:sdtContent>
          </w:sdt>
          <w:p w14:paraId="7E01FB4E" w14:textId="77777777" w:rsidR="00692D37" w:rsidRPr="0045346F" w:rsidRDefault="00692D37" w:rsidP="00444DCF">
            <w:pPr>
              <w:jc w:val="center"/>
              <w:rPr>
                <w:rStyle w:val="EmphasisAlt"/>
              </w:rPr>
            </w:pPr>
          </w:p>
        </w:tc>
        <w:tc>
          <w:tcPr>
            <w:tcW w:w="1541" w:type="dxa"/>
            <w:shd w:val="clear" w:color="auto" w:fill="3D7798" w:themeFill="accent3"/>
            <w:vAlign w:val="center"/>
          </w:tcPr>
          <w:p w14:paraId="2D12DECA" w14:textId="77777777" w:rsidR="00692D37" w:rsidRPr="0045346F" w:rsidRDefault="00000000" w:rsidP="0069200F">
            <w:pPr>
              <w:jc w:val="center"/>
              <w:rPr>
                <w:rStyle w:val="EmphasisAlt"/>
              </w:rPr>
            </w:pPr>
            <w:sdt>
              <w:sdtPr>
                <w:rPr>
                  <w:rStyle w:val="EmphasisAlt"/>
                </w:rPr>
                <w:id w:val="1784614488"/>
                <w:placeholder>
                  <w:docPart w:val="1FF295A4953AF54BAA94A4B9E126CB80"/>
                </w:placeholder>
                <w:temporary/>
                <w:showingPlcHdr/>
                <w15:appearance w15:val="hidden"/>
              </w:sdtPr>
              <w:sdtContent>
                <w:r w:rsidR="0069200F" w:rsidRPr="0045346F">
                  <w:rPr>
                    <w:rStyle w:val="EmphasisAlt"/>
                  </w:rPr>
                  <w:t>Good</w:t>
                </w:r>
                <w:r w:rsidR="0069200F" w:rsidRPr="0045346F">
                  <w:rPr>
                    <w:rStyle w:val="EmphasisAlt"/>
                  </w:rPr>
                  <w:br/>
                  <w:t>2</w:t>
                </w:r>
              </w:sdtContent>
            </w:sdt>
          </w:p>
        </w:tc>
        <w:tc>
          <w:tcPr>
            <w:tcW w:w="1542" w:type="dxa"/>
            <w:shd w:val="clear" w:color="auto" w:fill="3D7798" w:themeFill="accent3"/>
            <w:vAlign w:val="center"/>
          </w:tcPr>
          <w:p w14:paraId="47F9C42C" w14:textId="77777777" w:rsidR="00692D37" w:rsidRPr="0045346F" w:rsidRDefault="00000000" w:rsidP="0069200F">
            <w:pPr>
              <w:jc w:val="center"/>
              <w:rPr>
                <w:rStyle w:val="EmphasisAlt"/>
              </w:rPr>
            </w:pPr>
            <w:sdt>
              <w:sdtPr>
                <w:rPr>
                  <w:rStyle w:val="EmphasisAlt"/>
                </w:rPr>
                <w:id w:val="1877503555"/>
                <w:placeholder>
                  <w:docPart w:val="FA4D9F8393BB0C4F9690B969E2DA2A99"/>
                </w:placeholder>
                <w:temporary/>
                <w:showingPlcHdr/>
                <w15:appearance w15:val="hidden"/>
              </w:sdtPr>
              <w:sdtContent>
                <w:r w:rsidR="0069200F" w:rsidRPr="0045346F">
                  <w:rPr>
                    <w:rStyle w:val="EmphasisAlt"/>
                  </w:rPr>
                  <w:t>Very Good</w:t>
                </w:r>
                <w:r w:rsidR="0069200F" w:rsidRPr="0045346F">
                  <w:rPr>
                    <w:rStyle w:val="EmphasisAlt"/>
                  </w:rPr>
                  <w:br/>
                  <w:t>3</w:t>
                </w:r>
              </w:sdtContent>
            </w:sdt>
          </w:p>
        </w:tc>
        <w:tc>
          <w:tcPr>
            <w:tcW w:w="1542" w:type="dxa"/>
            <w:shd w:val="clear" w:color="auto" w:fill="3D7798" w:themeFill="accent3"/>
            <w:vAlign w:val="center"/>
          </w:tcPr>
          <w:p w14:paraId="53E7AF30" w14:textId="77777777" w:rsidR="00692D37" w:rsidRPr="0045346F" w:rsidRDefault="00000000" w:rsidP="0069200F">
            <w:pPr>
              <w:jc w:val="center"/>
              <w:rPr>
                <w:rStyle w:val="EmphasisAlt"/>
              </w:rPr>
            </w:pPr>
            <w:sdt>
              <w:sdtPr>
                <w:rPr>
                  <w:rStyle w:val="EmphasisAlt"/>
                </w:rPr>
                <w:id w:val="736591151"/>
                <w:placeholder>
                  <w:docPart w:val="66355581F8CDFE47BC2CB455E7432A90"/>
                </w:placeholder>
                <w:temporary/>
                <w:showingPlcHdr/>
                <w15:appearance w15:val="hidden"/>
              </w:sdtPr>
              <w:sdtContent>
                <w:r w:rsidR="0069200F" w:rsidRPr="0045346F">
                  <w:rPr>
                    <w:rStyle w:val="EmphasisAlt"/>
                  </w:rPr>
                  <w:t>Excellent</w:t>
                </w:r>
                <w:r w:rsidR="0069200F" w:rsidRPr="0045346F">
                  <w:rPr>
                    <w:rStyle w:val="EmphasisAlt"/>
                  </w:rPr>
                  <w:br/>
                  <w:t>4</w:t>
                </w:r>
              </w:sdtContent>
            </w:sdt>
          </w:p>
        </w:tc>
        <w:tc>
          <w:tcPr>
            <w:tcW w:w="1542" w:type="dxa"/>
            <w:shd w:val="clear" w:color="auto" w:fill="3D7798" w:themeFill="accent3"/>
            <w:vAlign w:val="center"/>
          </w:tcPr>
          <w:p w14:paraId="7A38B128" w14:textId="77777777" w:rsidR="00692D37" w:rsidRPr="0045346F" w:rsidRDefault="00000000" w:rsidP="0069200F">
            <w:pPr>
              <w:jc w:val="center"/>
              <w:rPr>
                <w:rStyle w:val="EmphasisAlt"/>
              </w:rPr>
            </w:pPr>
            <w:sdt>
              <w:sdtPr>
                <w:rPr>
                  <w:rStyle w:val="EmphasisAlt"/>
                </w:rPr>
                <w:id w:val="1701894496"/>
                <w:placeholder>
                  <w:docPart w:val="62347C5454E63D48AB5DD11414D6659D"/>
                </w:placeholder>
                <w:temporary/>
                <w:showingPlcHdr/>
                <w15:appearance w15:val="hidden"/>
              </w:sdtPr>
              <w:sdtContent>
                <w:r w:rsidR="0069200F" w:rsidRPr="0045346F">
                  <w:rPr>
                    <w:rStyle w:val="EmphasisAlt"/>
                  </w:rPr>
                  <w:t>Score</w:t>
                </w:r>
              </w:sdtContent>
            </w:sdt>
          </w:p>
        </w:tc>
      </w:tr>
      <w:tr w:rsidR="00692D37" w14:paraId="71818F7D" w14:textId="77777777" w:rsidTr="00444DCF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206C7A38" w14:textId="77777777" w:rsidR="00692D37" w:rsidRDefault="00000000" w:rsidP="00CA08B3">
            <w:pPr>
              <w:pStyle w:val="Heading3Blue"/>
            </w:pPr>
            <w:sdt>
              <w:sdtPr>
                <w:id w:val="1055118121"/>
                <w:placeholder>
                  <w:docPart w:val="FC6D5A8FA0F8914497A4451E5E557860"/>
                </w:placeholder>
                <w:temporary/>
                <w:showingPlcHdr/>
                <w15:appearance w15:val="hidden"/>
              </w:sdtPr>
              <w:sdtContent>
                <w:r w:rsidR="0069200F" w:rsidRPr="00444DCF">
                  <w:t>Criteria 1</w:t>
                </w:r>
              </w:sdtContent>
            </w:sdt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7C997DE6" w14:textId="77777777" w:rsidR="00692D37" w:rsidRDefault="00444DCF" w:rsidP="00512B64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8672778" wp14:editId="6862041A">
                      <wp:extent cx="828069" cy="180341"/>
                      <wp:effectExtent l="0" t="0" r="0" b="0"/>
                      <wp:docPr id="250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51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2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3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1F70FA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color="#3d7798 [3206]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color="#3d7798 [3206]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277FCC4E" w14:textId="77777777" w:rsidR="00692D37" w:rsidRDefault="00444DCF" w:rsidP="00512B64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13444DAA" wp14:editId="3E641BAB">
                      <wp:extent cx="828069" cy="180341"/>
                      <wp:effectExtent l="0" t="0" r="0" b="0"/>
                      <wp:docPr id="254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55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6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7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4B598C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color="#3d7798 [3206]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6CCD879A" w14:textId="77777777" w:rsidR="00692D37" w:rsidRDefault="00444DCF" w:rsidP="00512B64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21864FB5" wp14:editId="38AC8B67">
                      <wp:extent cx="828069" cy="180341"/>
                      <wp:effectExtent l="0" t="0" r="0" b="0"/>
                      <wp:docPr id="258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59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0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1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F5720E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color="#3d7798 [3206]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color="#3d7798 [3206]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color="#3d7798 [3206]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23D812C9" w14:textId="77777777" w:rsidR="00692D37" w:rsidRDefault="00444DCF" w:rsidP="00512B64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4E6CAE2E" wp14:editId="3A630AA8">
                      <wp:extent cx="828069" cy="180341"/>
                      <wp:effectExtent l="0" t="0" r="0" b="0"/>
                      <wp:docPr id="262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63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4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5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41A9A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color="#3d7798 [3206]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3557BF7" w14:textId="77777777" w:rsidR="00692D37" w:rsidRDefault="00000000" w:rsidP="0069200F">
            <w:pPr>
              <w:pStyle w:val="Heading4"/>
            </w:pPr>
            <w:sdt>
              <w:sdtPr>
                <w:id w:val="-1916934326"/>
                <w:placeholder>
                  <w:docPart w:val="17CE026F275F744CB161CEB541F0875A"/>
                </w:placeholder>
                <w:temporary/>
                <w:showingPlcHdr/>
                <w15:appearance w15:val="hidden"/>
              </w:sdtPr>
              <w:sdtContent>
                <w:r w:rsidR="0069200F">
                  <w:t>7</w:t>
                </w:r>
              </w:sdtContent>
            </w:sdt>
          </w:p>
        </w:tc>
      </w:tr>
      <w:tr w:rsidR="00692D37" w14:paraId="7501C82D" w14:textId="77777777" w:rsidTr="00444DCF">
        <w:trPr>
          <w:trHeight w:val="714"/>
        </w:trPr>
        <w:tc>
          <w:tcPr>
            <w:tcW w:w="3082" w:type="dxa"/>
            <w:gridSpan w:val="2"/>
            <w:shd w:val="clear" w:color="auto" w:fill="6492AD" w:themeFill="accent4"/>
          </w:tcPr>
          <w:p w14:paraId="126AA9AC" w14:textId="77777777" w:rsidR="00692D37" w:rsidRDefault="00692D37" w:rsidP="00512B64"/>
        </w:tc>
        <w:tc>
          <w:tcPr>
            <w:tcW w:w="1542" w:type="dxa"/>
            <w:shd w:val="clear" w:color="auto" w:fill="8AADC0" w:themeFill="accent5"/>
          </w:tcPr>
          <w:p w14:paraId="20FBD752" w14:textId="77777777" w:rsidR="00692D37" w:rsidRDefault="00692D37" w:rsidP="00512B64"/>
        </w:tc>
        <w:tc>
          <w:tcPr>
            <w:tcW w:w="1541" w:type="dxa"/>
            <w:shd w:val="clear" w:color="auto" w:fill="B1C8D5" w:themeFill="accent6"/>
          </w:tcPr>
          <w:p w14:paraId="7880223A" w14:textId="77777777" w:rsidR="00692D37" w:rsidRDefault="00692D37" w:rsidP="00512B64"/>
        </w:tc>
        <w:tc>
          <w:tcPr>
            <w:tcW w:w="1542" w:type="dxa"/>
            <w:shd w:val="clear" w:color="auto" w:fill="D0DDE5" w:themeFill="accent6" w:themeFillTint="99"/>
          </w:tcPr>
          <w:p w14:paraId="66AE092C" w14:textId="77777777" w:rsidR="00692D37" w:rsidRDefault="00692D37" w:rsidP="00512B64"/>
        </w:tc>
        <w:tc>
          <w:tcPr>
            <w:tcW w:w="1542" w:type="dxa"/>
            <w:shd w:val="clear" w:color="auto" w:fill="8AADC0" w:themeFill="accent5"/>
          </w:tcPr>
          <w:p w14:paraId="3DA2D1CC" w14:textId="77777777" w:rsidR="00692D37" w:rsidRDefault="00692D37" w:rsidP="00512B64"/>
        </w:tc>
        <w:tc>
          <w:tcPr>
            <w:tcW w:w="1542" w:type="dxa"/>
            <w:shd w:val="clear" w:color="auto" w:fill="3D7798" w:themeFill="accent3"/>
            <w:vAlign w:val="center"/>
          </w:tcPr>
          <w:p w14:paraId="2A575FC5" w14:textId="77777777" w:rsidR="00692D37" w:rsidRDefault="00692D37" w:rsidP="00444DCF"/>
        </w:tc>
      </w:tr>
      <w:tr w:rsidR="004F4408" w14:paraId="44876CDA" w14:textId="77777777" w:rsidTr="004F4408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60696EB7" w14:textId="77777777" w:rsidR="004F4408" w:rsidRDefault="00000000" w:rsidP="004F4408">
            <w:pPr>
              <w:pStyle w:val="Heading3Blue"/>
            </w:pPr>
            <w:sdt>
              <w:sdtPr>
                <w:id w:val="203842928"/>
                <w:placeholder>
                  <w:docPart w:val="BC4D7104CA6E25488528164568E07B60"/>
                </w:placeholder>
                <w:temporary/>
                <w:showingPlcHdr/>
                <w15:appearance w15:val="hidden"/>
              </w:sdtPr>
              <w:sdtContent>
                <w:r w:rsidR="004F4408">
                  <w:t>Criteria 2</w:t>
                </w:r>
              </w:sdtContent>
            </w:sdt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47C952CC" w14:textId="77777777" w:rsidR="004F4408" w:rsidRDefault="004F4408" w:rsidP="004F4408">
            <w:pPr>
              <w:jc w:val="center"/>
            </w:pPr>
            <w:r w:rsidRPr="004F440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49C90BF" wp14:editId="0569AE55">
                      <wp:extent cx="828069" cy="180341"/>
                      <wp:effectExtent l="0" t="0" r="0" b="0"/>
                      <wp:docPr id="266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267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8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9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48681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117A40AB" w14:textId="77777777" w:rsidR="004F4408" w:rsidRDefault="004F4408" w:rsidP="004F4408">
            <w:pPr>
              <w:jc w:val="center"/>
            </w:pPr>
            <w:r w:rsidRPr="009B3B0C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4251962C" wp14:editId="4EFADEAA">
                      <wp:extent cx="828069" cy="180341"/>
                      <wp:effectExtent l="0" t="0" r="0" b="0"/>
                      <wp:docPr id="392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93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4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5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41DD2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1A0F8A75" w14:textId="77777777" w:rsidR="004F4408" w:rsidRDefault="004F4408" w:rsidP="004F4408">
            <w:pPr>
              <w:jc w:val="center"/>
            </w:pPr>
            <w:r w:rsidRPr="009B3B0C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93D00F2" wp14:editId="0459E795">
                      <wp:extent cx="828069" cy="180341"/>
                      <wp:effectExtent l="0" t="0" r="0" b="0"/>
                      <wp:docPr id="396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397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8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9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D264DC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613F7608" w14:textId="77777777" w:rsidR="004F4408" w:rsidRDefault="004F4408" w:rsidP="004F4408">
            <w:pPr>
              <w:jc w:val="center"/>
            </w:pPr>
            <w:r w:rsidRPr="009B3B0C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816044B" wp14:editId="4FAF5775">
                      <wp:extent cx="828069" cy="180341"/>
                      <wp:effectExtent l="0" t="0" r="0" b="0"/>
                      <wp:docPr id="400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01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2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3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A2230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5A9FEE57" w14:textId="77777777" w:rsidR="004F4408" w:rsidRDefault="00000000" w:rsidP="004F4408">
            <w:pPr>
              <w:pStyle w:val="Heading4"/>
            </w:pPr>
            <w:sdt>
              <w:sdtPr>
                <w:id w:val="-352192533"/>
                <w:placeholder>
                  <w:docPart w:val="C4700405BABB3D44A04604EFC3AB49DC"/>
                </w:placeholder>
                <w:temporary/>
                <w:showingPlcHdr/>
                <w15:appearance w15:val="hidden"/>
              </w:sdtPr>
              <w:sdtContent>
                <w:r w:rsidR="004F4408">
                  <w:t>?</w:t>
                </w:r>
              </w:sdtContent>
            </w:sdt>
          </w:p>
        </w:tc>
      </w:tr>
      <w:tr w:rsidR="00444DCF" w14:paraId="2980A4D8" w14:textId="77777777" w:rsidTr="00444DCF">
        <w:trPr>
          <w:trHeight w:val="714"/>
        </w:trPr>
        <w:tc>
          <w:tcPr>
            <w:tcW w:w="3082" w:type="dxa"/>
            <w:gridSpan w:val="2"/>
            <w:shd w:val="clear" w:color="auto" w:fill="6492AD" w:themeFill="accent4"/>
          </w:tcPr>
          <w:p w14:paraId="1A67BA98" w14:textId="77777777" w:rsidR="00444DCF" w:rsidRDefault="00444DCF" w:rsidP="00512B64"/>
        </w:tc>
        <w:tc>
          <w:tcPr>
            <w:tcW w:w="1542" w:type="dxa"/>
            <w:shd w:val="clear" w:color="auto" w:fill="8AADC0" w:themeFill="accent5"/>
          </w:tcPr>
          <w:p w14:paraId="186E1311" w14:textId="77777777" w:rsidR="00444DCF" w:rsidRDefault="00444DCF" w:rsidP="00512B64"/>
        </w:tc>
        <w:tc>
          <w:tcPr>
            <w:tcW w:w="1541" w:type="dxa"/>
            <w:shd w:val="clear" w:color="auto" w:fill="B1C8D5" w:themeFill="accent6"/>
          </w:tcPr>
          <w:p w14:paraId="51DE2F58" w14:textId="77777777" w:rsidR="00444DCF" w:rsidRDefault="00444DCF" w:rsidP="00512B64"/>
        </w:tc>
        <w:tc>
          <w:tcPr>
            <w:tcW w:w="1542" w:type="dxa"/>
            <w:shd w:val="clear" w:color="auto" w:fill="D0DDE5" w:themeFill="accent6" w:themeFillTint="99"/>
          </w:tcPr>
          <w:p w14:paraId="53CB1756" w14:textId="77777777" w:rsidR="00444DCF" w:rsidRDefault="00444DCF" w:rsidP="00512B64"/>
        </w:tc>
        <w:tc>
          <w:tcPr>
            <w:tcW w:w="1542" w:type="dxa"/>
            <w:shd w:val="clear" w:color="auto" w:fill="8AADC0" w:themeFill="accent5"/>
          </w:tcPr>
          <w:p w14:paraId="314B2C50" w14:textId="77777777" w:rsidR="00444DCF" w:rsidRDefault="00444DCF" w:rsidP="00512B64"/>
        </w:tc>
        <w:tc>
          <w:tcPr>
            <w:tcW w:w="1542" w:type="dxa"/>
            <w:shd w:val="clear" w:color="auto" w:fill="3D7798" w:themeFill="accent3"/>
            <w:vAlign w:val="center"/>
          </w:tcPr>
          <w:p w14:paraId="2BEFCC62" w14:textId="77777777" w:rsidR="00444DCF" w:rsidRDefault="00444DCF" w:rsidP="00444DCF"/>
        </w:tc>
      </w:tr>
      <w:tr w:rsidR="004F4408" w14:paraId="6D8E374A" w14:textId="77777777" w:rsidTr="004F4408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4740B2C2" w14:textId="77777777" w:rsidR="004F4408" w:rsidRDefault="00000000" w:rsidP="004F4408">
            <w:pPr>
              <w:pStyle w:val="Heading3Blue"/>
            </w:pPr>
            <w:sdt>
              <w:sdtPr>
                <w:id w:val="905803192"/>
                <w:placeholder>
                  <w:docPart w:val="C4291BCF6B0FBD4D9B7D13D263BA7647"/>
                </w:placeholder>
                <w:temporary/>
                <w:showingPlcHdr/>
                <w15:appearance w15:val="hidden"/>
              </w:sdtPr>
              <w:sdtContent>
                <w:r w:rsidR="004F4408">
                  <w:t>Criteria 3</w:t>
                </w:r>
              </w:sdtContent>
            </w:sdt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18169079" w14:textId="77777777" w:rsidR="004F4408" w:rsidRDefault="004F4408" w:rsidP="004F4408">
            <w:pPr>
              <w:jc w:val="center"/>
            </w:pPr>
            <w:r w:rsidRPr="00362BA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14BB15C6" wp14:editId="683F007A">
                      <wp:extent cx="828069" cy="180341"/>
                      <wp:effectExtent l="0" t="0" r="0" b="0"/>
                      <wp:docPr id="404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05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6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7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CA73B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4B13D30" w14:textId="77777777" w:rsidR="004F4408" w:rsidRDefault="004F4408" w:rsidP="004F4408">
            <w:pPr>
              <w:jc w:val="center"/>
            </w:pPr>
            <w:r w:rsidRPr="00362BA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54024753" wp14:editId="7677106B">
                      <wp:extent cx="828069" cy="180341"/>
                      <wp:effectExtent l="0" t="0" r="0" b="0"/>
                      <wp:docPr id="408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09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10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11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A0D29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0E851C01" w14:textId="77777777" w:rsidR="004F4408" w:rsidRDefault="004F4408" w:rsidP="004F4408">
            <w:pPr>
              <w:jc w:val="center"/>
            </w:pPr>
            <w:r w:rsidRPr="00362BA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50BDCDD5" wp14:editId="1C8E530D">
                      <wp:extent cx="828069" cy="180341"/>
                      <wp:effectExtent l="0" t="0" r="0" b="0"/>
                      <wp:docPr id="412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13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14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15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9601C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2390035E" w14:textId="77777777" w:rsidR="004F4408" w:rsidRDefault="004F4408" w:rsidP="004F4408">
            <w:pPr>
              <w:jc w:val="center"/>
            </w:pPr>
            <w:r w:rsidRPr="00362BA5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1B14D811" wp14:editId="09B1BC73">
                      <wp:extent cx="828069" cy="180341"/>
                      <wp:effectExtent l="0" t="0" r="0" b="0"/>
                      <wp:docPr id="416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17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18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19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6D2F39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66DDFF0B" w14:textId="77777777" w:rsidR="004F4408" w:rsidRDefault="00000000" w:rsidP="004F4408">
            <w:pPr>
              <w:pStyle w:val="Heading4"/>
            </w:pPr>
            <w:sdt>
              <w:sdtPr>
                <w:id w:val="687330361"/>
                <w:placeholder>
                  <w:docPart w:val="E471F33228734F4C879B44ADBEF08C98"/>
                </w:placeholder>
                <w:temporary/>
                <w:showingPlcHdr/>
                <w15:appearance w15:val="hidden"/>
              </w:sdtPr>
              <w:sdtContent>
                <w:r w:rsidR="004F4408">
                  <w:t>?</w:t>
                </w:r>
              </w:sdtContent>
            </w:sdt>
          </w:p>
        </w:tc>
      </w:tr>
      <w:tr w:rsidR="00444DCF" w14:paraId="3876BDE0" w14:textId="77777777" w:rsidTr="00444DCF">
        <w:trPr>
          <w:trHeight w:val="714"/>
        </w:trPr>
        <w:tc>
          <w:tcPr>
            <w:tcW w:w="3082" w:type="dxa"/>
            <w:gridSpan w:val="2"/>
            <w:shd w:val="clear" w:color="auto" w:fill="6492AD" w:themeFill="accent4"/>
          </w:tcPr>
          <w:p w14:paraId="03EBFA1D" w14:textId="77777777" w:rsidR="00444DCF" w:rsidRDefault="00444DCF" w:rsidP="00512B64"/>
        </w:tc>
        <w:tc>
          <w:tcPr>
            <w:tcW w:w="1542" w:type="dxa"/>
            <w:shd w:val="clear" w:color="auto" w:fill="8AADC0" w:themeFill="accent5"/>
          </w:tcPr>
          <w:p w14:paraId="0EE6D120" w14:textId="77777777" w:rsidR="00444DCF" w:rsidRDefault="00444DCF" w:rsidP="00512B64"/>
        </w:tc>
        <w:tc>
          <w:tcPr>
            <w:tcW w:w="1541" w:type="dxa"/>
            <w:shd w:val="clear" w:color="auto" w:fill="B1C8D5" w:themeFill="accent6"/>
          </w:tcPr>
          <w:p w14:paraId="47F18101" w14:textId="77777777" w:rsidR="00444DCF" w:rsidRDefault="00444DCF" w:rsidP="00512B64"/>
        </w:tc>
        <w:tc>
          <w:tcPr>
            <w:tcW w:w="1542" w:type="dxa"/>
            <w:shd w:val="clear" w:color="auto" w:fill="D0DDE5" w:themeFill="accent6" w:themeFillTint="99"/>
          </w:tcPr>
          <w:p w14:paraId="16EEEF0A" w14:textId="77777777" w:rsidR="00444DCF" w:rsidRDefault="00444DCF" w:rsidP="00512B64"/>
        </w:tc>
        <w:tc>
          <w:tcPr>
            <w:tcW w:w="1542" w:type="dxa"/>
            <w:shd w:val="clear" w:color="auto" w:fill="8AADC0" w:themeFill="accent5"/>
          </w:tcPr>
          <w:p w14:paraId="675506C8" w14:textId="77777777" w:rsidR="00444DCF" w:rsidRDefault="00444DCF" w:rsidP="00512B64"/>
        </w:tc>
        <w:tc>
          <w:tcPr>
            <w:tcW w:w="1542" w:type="dxa"/>
            <w:shd w:val="clear" w:color="auto" w:fill="3D7798" w:themeFill="accent3"/>
            <w:vAlign w:val="center"/>
          </w:tcPr>
          <w:p w14:paraId="43F210AE" w14:textId="77777777" w:rsidR="00444DCF" w:rsidRDefault="00444DCF" w:rsidP="00444DCF"/>
        </w:tc>
      </w:tr>
      <w:tr w:rsidR="004F4408" w14:paraId="753120A0" w14:textId="77777777" w:rsidTr="004F4408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E5F0BF9" w14:textId="77777777" w:rsidR="004F4408" w:rsidRDefault="00000000" w:rsidP="004F4408">
            <w:pPr>
              <w:pStyle w:val="Heading3Blue"/>
            </w:pPr>
            <w:sdt>
              <w:sdtPr>
                <w:id w:val="371431695"/>
                <w:placeholder>
                  <w:docPart w:val="ECC60DFDD309044185C758FC0C3BA1EE"/>
                </w:placeholder>
                <w:temporary/>
                <w:showingPlcHdr/>
                <w15:appearance w15:val="hidden"/>
              </w:sdtPr>
              <w:sdtContent>
                <w:r w:rsidR="004F4408">
                  <w:t>Criteria 4</w:t>
                </w:r>
              </w:sdtContent>
            </w:sdt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5F5B21E0" w14:textId="77777777" w:rsidR="004F4408" w:rsidRDefault="004F4408" w:rsidP="004F4408">
            <w:pPr>
              <w:jc w:val="center"/>
            </w:pPr>
            <w:r w:rsidRPr="00880CF1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2974B11" wp14:editId="01278300">
                      <wp:extent cx="828069" cy="180341"/>
                      <wp:effectExtent l="0" t="0" r="0" b="0"/>
                      <wp:docPr id="420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21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2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3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DF432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462F8716" w14:textId="77777777" w:rsidR="004F4408" w:rsidRDefault="004F4408" w:rsidP="004F4408">
            <w:pPr>
              <w:jc w:val="center"/>
            </w:pPr>
            <w:r w:rsidRPr="00880CF1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63D956D7" wp14:editId="23E55DA7">
                      <wp:extent cx="828069" cy="180341"/>
                      <wp:effectExtent l="0" t="0" r="0" b="0"/>
                      <wp:docPr id="424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25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6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7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2FF2FC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285E225F" w14:textId="77777777" w:rsidR="004F4408" w:rsidRDefault="004F4408" w:rsidP="004F4408">
            <w:pPr>
              <w:jc w:val="center"/>
            </w:pPr>
            <w:r w:rsidRPr="00880CF1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31469773" wp14:editId="7C2CF110">
                      <wp:extent cx="828069" cy="180341"/>
                      <wp:effectExtent l="0" t="0" r="0" b="0"/>
                      <wp:docPr id="428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29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0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1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F3D7E1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E596603" w14:textId="77777777" w:rsidR="004F4408" w:rsidRDefault="004F4408" w:rsidP="004F4408">
            <w:pPr>
              <w:jc w:val="center"/>
            </w:pPr>
            <w:r w:rsidRPr="00880CF1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6328EE4B" wp14:editId="344A9A46">
                      <wp:extent cx="828069" cy="180341"/>
                      <wp:effectExtent l="0" t="0" r="0" b="0"/>
                      <wp:docPr id="432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33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4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5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8553CE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06AB5038" w14:textId="77777777" w:rsidR="004F4408" w:rsidRDefault="00000000" w:rsidP="004F4408">
            <w:pPr>
              <w:pStyle w:val="Heading4"/>
            </w:pPr>
            <w:sdt>
              <w:sdtPr>
                <w:id w:val="2123797296"/>
                <w:placeholder>
                  <w:docPart w:val="F758F8160831AB43A6F3DA31DCFCC1E0"/>
                </w:placeholder>
                <w:temporary/>
                <w:showingPlcHdr/>
                <w15:appearance w15:val="hidden"/>
              </w:sdtPr>
              <w:sdtContent>
                <w:r w:rsidR="004F4408">
                  <w:t>?</w:t>
                </w:r>
              </w:sdtContent>
            </w:sdt>
          </w:p>
        </w:tc>
      </w:tr>
      <w:tr w:rsidR="00444DCF" w14:paraId="7B5B97F9" w14:textId="77777777" w:rsidTr="00444DCF">
        <w:trPr>
          <w:trHeight w:val="714"/>
        </w:trPr>
        <w:tc>
          <w:tcPr>
            <w:tcW w:w="3082" w:type="dxa"/>
            <w:gridSpan w:val="2"/>
            <w:shd w:val="clear" w:color="auto" w:fill="6492AD" w:themeFill="accent4"/>
          </w:tcPr>
          <w:p w14:paraId="78BD8160" w14:textId="77777777" w:rsidR="00444DCF" w:rsidRDefault="00444DCF" w:rsidP="00512B64"/>
        </w:tc>
        <w:tc>
          <w:tcPr>
            <w:tcW w:w="1542" w:type="dxa"/>
            <w:shd w:val="clear" w:color="auto" w:fill="8AADC0" w:themeFill="accent5"/>
          </w:tcPr>
          <w:p w14:paraId="19192568" w14:textId="77777777" w:rsidR="00444DCF" w:rsidRDefault="00444DCF" w:rsidP="00512B64"/>
        </w:tc>
        <w:tc>
          <w:tcPr>
            <w:tcW w:w="1541" w:type="dxa"/>
            <w:shd w:val="clear" w:color="auto" w:fill="B1C8D5" w:themeFill="accent6"/>
          </w:tcPr>
          <w:p w14:paraId="74BCBF0D" w14:textId="77777777" w:rsidR="00444DCF" w:rsidRDefault="00444DCF" w:rsidP="00512B64"/>
        </w:tc>
        <w:tc>
          <w:tcPr>
            <w:tcW w:w="1542" w:type="dxa"/>
            <w:shd w:val="clear" w:color="auto" w:fill="D0DDE5" w:themeFill="accent6" w:themeFillTint="99"/>
          </w:tcPr>
          <w:p w14:paraId="07FA3F60" w14:textId="77777777" w:rsidR="00444DCF" w:rsidRDefault="00444DCF" w:rsidP="00512B64"/>
        </w:tc>
        <w:tc>
          <w:tcPr>
            <w:tcW w:w="1542" w:type="dxa"/>
            <w:shd w:val="clear" w:color="auto" w:fill="8AADC0" w:themeFill="accent5"/>
          </w:tcPr>
          <w:p w14:paraId="265DFDD9" w14:textId="77777777" w:rsidR="00444DCF" w:rsidRDefault="00444DCF" w:rsidP="00512B64"/>
        </w:tc>
        <w:tc>
          <w:tcPr>
            <w:tcW w:w="1542" w:type="dxa"/>
            <w:shd w:val="clear" w:color="auto" w:fill="3D7798" w:themeFill="accent3"/>
            <w:vAlign w:val="center"/>
          </w:tcPr>
          <w:p w14:paraId="7EE03B9B" w14:textId="77777777" w:rsidR="00444DCF" w:rsidRDefault="00444DCF" w:rsidP="00444DCF"/>
        </w:tc>
      </w:tr>
      <w:tr w:rsidR="004F4408" w14:paraId="256B7535" w14:textId="77777777" w:rsidTr="004F4408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03E2369A" w14:textId="77777777" w:rsidR="004F4408" w:rsidRDefault="00000000" w:rsidP="004F4408">
            <w:pPr>
              <w:pStyle w:val="Heading3"/>
            </w:pPr>
            <w:sdt>
              <w:sdtPr>
                <w:rPr>
                  <w:color w:val="3D7798" w:themeColor="accent3"/>
                </w:rPr>
                <w:id w:val="-1635946299"/>
                <w:placeholder>
                  <w:docPart w:val="AD9E9350CFDB434A937AFA37B9150B47"/>
                </w:placeholder>
                <w:temporary/>
                <w:showingPlcHdr/>
                <w15:appearance w15:val="hidden"/>
              </w:sdtPr>
              <w:sdtContent>
                <w:r w:rsidR="004F4408">
                  <w:rPr>
                    <w:color w:val="3D7798" w:themeColor="accent3"/>
                  </w:rPr>
                  <w:t>Criteria 5</w:t>
                </w:r>
              </w:sdtContent>
            </w:sdt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18557143" w14:textId="77777777" w:rsidR="004F4408" w:rsidRDefault="004F4408" w:rsidP="004F4408">
            <w:pPr>
              <w:jc w:val="center"/>
            </w:pPr>
            <w:r w:rsidRPr="006A75C4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2D0D3FE7" wp14:editId="70595DE7">
                      <wp:extent cx="828069" cy="180341"/>
                      <wp:effectExtent l="0" t="0" r="0" b="0"/>
                      <wp:docPr id="436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37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8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9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0E325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20E6DD7A" w14:textId="77777777" w:rsidR="004F4408" w:rsidRDefault="004F4408" w:rsidP="004F4408">
            <w:pPr>
              <w:jc w:val="center"/>
            </w:pPr>
            <w:r w:rsidRPr="006A75C4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2F7450B8" wp14:editId="1C49689B">
                      <wp:extent cx="828069" cy="180341"/>
                      <wp:effectExtent l="0" t="0" r="0" b="0"/>
                      <wp:docPr id="440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41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2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3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AA6225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53CB4565" w14:textId="77777777" w:rsidR="004F4408" w:rsidRDefault="004F4408" w:rsidP="004F4408">
            <w:pPr>
              <w:jc w:val="center"/>
            </w:pPr>
            <w:r w:rsidRPr="006A75C4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473EB9E8" wp14:editId="4C6ECA94">
                      <wp:extent cx="828069" cy="180341"/>
                      <wp:effectExtent l="0" t="0" r="0" b="0"/>
                      <wp:docPr id="444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45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6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7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066CA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83216BF" w14:textId="77777777" w:rsidR="004F4408" w:rsidRDefault="004F4408" w:rsidP="004F4408">
            <w:pPr>
              <w:jc w:val="center"/>
            </w:pPr>
            <w:r w:rsidRPr="006A75C4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515E6CAD" wp14:editId="2E7C0BAE">
                      <wp:extent cx="828069" cy="180341"/>
                      <wp:effectExtent l="0" t="0" r="0" b="0"/>
                      <wp:docPr id="448" name="Group 3" title="Graphic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69" cy="180341"/>
                                <a:chOff x="0" y="0"/>
                                <a:chExt cx="828069" cy="180341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449" name="Shape"/>
                              <wps:cNvSpPr/>
                              <wps:spPr>
                                <a:xfrm>
                                  <a:off x="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797" y="8823"/>
                                      </a:moveTo>
                                      <a:lnTo>
                                        <a:pt x="10192" y="16884"/>
                                      </a:lnTo>
                                      <a:cubicBezTo>
                                        <a:pt x="9887" y="17189"/>
                                        <a:pt x="9583" y="17341"/>
                                        <a:pt x="9127" y="17341"/>
                                      </a:cubicBezTo>
                                      <a:cubicBezTo>
                                        <a:pt x="8670" y="17341"/>
                                        <a:pt x="8366" y="17189"/>
                                        <a:pt x="8062" y="16884"/>
                                      </a:cubicBezTo>
                                      <a:lnTo>
                                        <a:pt x="3651" y="12473"/>
                                      </a:lnTo>
                                      <a:cubicBezTo>
                                        <a:pt x="3042" y="11865"/>
                                        <a:pt x="3042" y="10952"/>
                                        <a:pt x="3651" y="10344"/>
                                      </a:cubicBezTo>
                                      <a:lnTo>
                                        <a:pt x="4411" y="9583"/>
                                      </a:lnTo>
                                      <a:cubicBezTo>
                                        <a:pt x="4715" y="9279"/>
                                        <a:pt x="5020" y="9127"/>
                                        <a:pt x="5476" y="9127"/>
                                      </a:cubicBezTo>
                                      <a:cubicBezTo>
                                        <a:pt x="5932" y="9127"/>
                                        <a:pt x="6237" y="9279"/>
                                        <a:pt x="6541" y="9583"/>
                                      </a:cubicBezTo>
                                      <a:lnTo>
                                        <a:pt x="8975" y="12017"/>
                                      </a:lnTo>
                                      <a:lnTo>
                                        <a:pt x="14755" y="5932"/>
                                      </a:lnTo>
                                      <a:cubicBezTo>
                                        <a:pt x="15059" y="5628"/>
                                        <a:pt x="15363" y="5476"/>
                                        <a:pt x="15820" y="5476"/>
                                      </a:cubicBezTo>
                                      <a:cubicBezTo>
                                        <a:pt x="16276" y="5476"/>
                                        <a:pt x="16580" y="5628"/>
                                        <a:pt x="16885" y="5932"/>
                                      </a:cubicBezTo>
                                      <a:lnTo>
                                        <a:pt x="17645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797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50" name="Shape"/>
                              <wps:cNvSpPr/>
                              <wps:spPr>
                                <a:xfrm>
                                  <a:off x="330200" y="0"/>
                                  <a:ext cx="180341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868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68" y="21600"/>
                                        <a:pt x="10800" y="21600"/>
                                      </a:cubicBezTo>
                                      <a:cubicBezTo>
                                        <a:pt x="16732" y="21600"/>
                                        <a:pt x="21600" y="16732"/>
                                        <a:pt x="21600" y="10800"/>
                                      </a:cubicBezTo>
                                      <a:cubicBezTo>
                                        <a:pt x="21600" y="4868"/>
                                        <a:pt x="16732" y="0"/>
                                        <a:pt x="10800" y="0"/>
                                      </a:cubicBezTo>
                                      <a:close/>
                                      <a:moveTo>
                                        <a:pt x="17949" y="8823"/>
                                      </a:moveTo>
                                      <a:lnTo>
                                        <a:pt x="10344" y="16884"/>
                                      </a:lnTo>
                                      <a:cubicBezTo>
                                        <a:pt x="10039" y="17189"/>
                                        <a:pt x="9735" y="17341"/>
                                        <a:pt x="9279" y="17341"/>
                                      </a:cubicBezTo>
                                      <a:cubicBezTo>
                                        <a:pt x="8823" y="17341"/>
                                        <a:pt x="8518" y="17189"/>
                                        <a:pt x="8214" y="16884"/>
                                      </a:cubicBezTo>
                                      <a:lnTo>
                                        <a:pt x="3803" y="12473"/>
                                      </a:lnTo>
                                      <a:cubicBezTo>
                                        <a:pt x="3194" y="11865"/>
                                        <a:pt x="3194" y="10952"/>
                                        <a:pt x="3803" y="10344"/>
                                      </a:cubicBezTo>
                                      <a:lnTo>
                                        <a:pt x="4563" y="9583"/>
                                      </a:lnTo>
                                      <a:cubicBezTo>
                                        <a:pt x="4868" y="9279"/>
                                        <a:pt x="5172" y="9127"/>
                                        <a:pt x="5628" y="9127"/>
                                      </a:cubicBezTo>
                                      <a:cubicBezTo>
                                        <a:pt x="6084" y="9127"/>
                                        <a:pt x="6389" y="9279"/>
                                        <a:pt x="6693" y="9583"/>
                                      </a:cubicBezTo>
                                      <a:lnTo>
                                        <a:pt x="9127" y="12017"/>
                                      </a:lnTo>
                                      <a:lnTo>
                                        <a:pt x="14907" y="5932"/>
                                      </a:lnTo>
                                      <a:cubicBezTo>
                                        <a:pt x="15211" y="5628"/>
                                        <a:pt x="15515" y="5476"/>
                                        <a:pt x="15972" y="5476"/>
                                      </a:cubicBezTo>
                                      <a:cubicBezTo>
                                        <a:pt x="16428" y="5476"/>
                                        <a:pt x="16732" y="5628"/>
                                        <a:pt x="17037" y="5932"/>
                                      </a:cubicBezTo>
                                      <a:lnTo>
                                        <a:pt x="17797" y="6693"/>
                                      </a:lnTo>
                                      <a:cubicBezTo>
                                        <a:pt x="18406" y="7301"/>
                                        <a:pt x="18406" y="8214"/>
                                        <a:pt x="17949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51" name="Shape"/>
                              <wps:cNvSpPr/>
                              <wps:spPr>
                                <a:xfrm>
                                  <a:off x="647699" y="0"/>
                                  <a:ext cx="180370" cy="18034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52" h="21600" extrusionOk="0">
                                      <a:moveTo>
                                        <a:pt x="10724" y="0"/>
                                      </a:moveTo>
                                      <a:cubicBezTo>
                                        <a:pt x="4834" y="0"/>
                                        <a:pt x="0" y="4868"/>
                                        <a:pt x="0" y="10800"/>
                                      </a:cubicBezTo>
                                      <a:cubicBezTo>
                                        <a:pt x="0" y="16732"/>
                                        <a:pt x="4834" y="21600"/>
                                        <a:pt x="10724" y="21600"/>
                                      </a:cubicBezTo>
                                      <a:cubicBezTo>
                                        <a:pt x="16615" y="21600"/>
                                        <a:pt x="21449" y="16732"/>
                                        <a:pt x="21449" y="10800"/>
                                      </a:cubicBezTo>
                                      <a:cubicBezTo>
                                        <a:pt x="21600" y="4868"/>
                                        <a:pt x="16766" y="0"/>
                                        <a:pt x="10724" y="0"/>
                                      </a:cubicBezTo>
                                      <a:close/>
                                      <a:moveTo>
                                        <a:pt x="17824" y="8823"/>
                                      </a:moveTo>
                                      <a:lnTo>
                                        <a:pt x="10271" y="16884"/>
                                      </a:lnTo>
                                      <a:cubicBezTo>
                                        <a:pt x="9969" y="17189"/>
                                        <a:pt x="9667" y="17341"/>
                                        <a:pt x="9214" y="17341"/>
                                      </a:cubicBezTo>
                                      <a:cubicBezTo>
                                        <a:pt x="8761" y="17341"/>
                                        <a:pt x="8459" y="17189"/>
                                        <a:pt x="8157" y="16884"/>
                                      </a:cubicBezTo>
                                      <a:lnTo>
                                        <a:pt x="3776" y="12473"/>
                                      </a:lnTo>
                                      <a:cubicBezTo>
                                        <a:pt x="3172" y="11865"/>
                                        <a:pt x="3172" y="10952"/>
                                        <a:pt x="3776" y="10344"/>
                                      </a:cubicBezTo>
                                      <a:lnTo>
                                        <a:pt x="4531" y="9583"/>
                                      </a:lnTo>
                                      <a:cubicBezTo>
                                        <a:pt x="4834" y="9279"/>
                                        <a:pt x="5136" y="9127"/>
                                        <a:pt x="5589" y="9127"/>
                                      </a:cubicBezTo>
                                      <a:cubicBezTo>
                                        <a:pt x="6042" y="9127"/>
                                        <a:pt x="6344" y="9279"/>
                                        <a:pt x="6646" y="9583"/>
                                      </a:cubicBezTo>
                                      <a:lnTo>
                                        <a:pt x="9063" y="12017"/>
                                      </a:lnTo>
                                      <a:lnTo>
                                        <a:pt x="14803" y="5932"/>
                                      </a:lnTo>
                                      <a:cubicBezTo>
                                        <a:pt x="15105" y="5628"/>
                                        <a:pt x="15407" y="5476"/>
                                        <a:pt x="15860" y="5476"/>
                                      </a:cubicBezTo>
                                      <a:cubicBezTo>
                                        <a:pt x="16313" y="5476"/>
                                        <a:pt x="16615" y="5628"/>
                                        <a:pt x="16918" y="5932"/>
                                      </a:cubicBezTo>
                                      <a:lnTo>
                                        <a:pt x="17673" y="6693"/>
                                      </a:lnTo>
                                      <a:cubicBezTo>
                                        <a:pt x="18428" y="7301"/>
                                        <a:pt x="18428" y="8214"/>
                                        <a:pt x="17824" y="8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AD978E" id="Group 3" o:spid="_x0000_s1026" alt="Title: Graphic" style="width:65.2pt;height:14.2pt;mso-position-horizontal-relative:char;mso-position-vertical-relative:line" coordsize="8280,1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">
                      <v:shape id="Shape" o:spid="_x0000_s1027" style="position:absolute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" path="m10800,c4868,,,4868,,10800v,5932,4868,10800,10800,10800c16732,21600,21600,16732,21600,10800,21600,4868,16732,,10800,xm17797,8823r-7605,8061c9887,17189,9583,17341,9127,17341v-457,,-761,-152,-1065,-457l3651,12473v-609,-608,-609,-1521,,-2129l4411,9583v304,-304,609,-456,1065,-456c5932,9127,6237,9279,6541,9583r2434,2434l14755,5932v304,-304,608,-456,1065,-456c16276,5476,16580,5628,16885,5932r760,761c18406,7301,18406,8214,17797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8" style="position:absolute;left:3302;width:1803;height:180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" path="m10800,c4868,,,4868,,10800v,5932,4868,10800,10800,10800c16732,21600,21600,16732,21600,10800,21600,4868,16732,,10800,xm17949,8823r-7605,8061c10039,17189,9735,17341,9279,17341v-456,,-761,-152,-1065,-457l3803,12473v-609,-608,-609,-1521,,-2129l4563,9583v305,-304,609,-456,1065,-456c6084,9127,6389,9279,6693,9583r2434,2434l14907,5932v304,-304,608,-456,1065,-456c16428,5476,16732,5628,17037,5932r760,761c18406,7301,18406,8214,17949,8823xe" filled="f" stroked="f" strokeweight="1pt">
                        <v:stroke miterlimit="4" joinstyle="miter"/>
                        <v:path arrowok="t" o:extrusionok="f" o:connecttype="custom" o:connectlocs="90171,90171;90171,90171;90171,90171;90171,90171" o:connectangles="0,90,180,270"/>
                      </v:shape>
                      <v:shape id="Shape" o:spid="_x0000_s1029" style="position:absolute;left:6476;width:1804;height:1803;visibility:visible;mso-wrap-style:square;v-text-anchor:middle" coordsize="21452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" path="m10724,c4834,,,4868,,10800v,5932,4834,10800,10724,10800c16615,21600,21449,16732,21449,10800,21600,4868,16766,,10724,xm17824,8823r-7553,8061c9969,17189,9667,17341,9214,17341v-453,,-755,-152,-1057,-457l3776,12473v-604,-608,-604,-1521,,-2129l4531,9583v303,-304,605,-456,1058,-456c6042,9127,6344,9279,6646,9583r2417,2434l14803,5932v302,-304,604,-456,1057,-456c16313,5476,16615,5628,16918,5932r755,761c18428,7301,18428,8214,17824,8823xe" filled="f" stroked="f" strokeweight="1pt">
                        <v:stroke miterlimit="4" joinstyle="miter"/>
                        <v:path arrowok="t" o:extrusionok="f" o:connecttype="custom" o:connectlocs="90185,90171;90185,90171;90185,90171;90185,9017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2" w:type="dxa"/>
            <w:tcBorders>
              <w:lef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749F7C2B" w14:textId="77777777" w:rsidR="004F4408" w:rsidRDefault="00000000" w:rsidP="004F4408">
            <w:pPr>
              <w:pStyle w:val="Heading4"/>
            </w:pPr>
            <w:sdt>
              <w:sdtPr>
                <w:id w:val="-462965417"/>
                <w:placeholder>
                  <w:docPart w:val="46E5484E2375B64A9A32D805DB2CD510"/>
                </w:placeholder>
                <w:temporary/>
                <w:showingPlcHdr/>
                <w15:appearance w15:val="hidden"/>
              </w:sdtPr>
              <w:sdtContent>
                <w:r w:rsidR="004F4408">
                  <w:t>?</w:t>
                </w:r>
              </w:sdtContent>
            </w:sdt>
          </w:p>
        </w:tc>
      </w:tr>
      <w:tr w:rsidR="00692D37" w14:paraId="29348168" w14:textId="77777777" w:rsidTr="00444DCF">
        <w:trPr>
          <w:trHeight w:val="2080"/>
        </w:trPr>
        <w:tc>
          <w:tcPr>
            <w:tcW w:w="10791" w:type="dxa"/>
            <w:gridSpan w:val="7"/>
            <w:shd w:val="clear" w:color="auto" w:fill="3D7798" w:themeFill="accent3"/>
            <w:vAlign w:val="center"/>
          </w:tcPr>
          <w:p w14:paraId="267C4833" w14:textId="77777777" w:rsidR="00692D37" w:rsidRPr="0045346F" w:rsidRDefault="00000000" w:rsidP="0045346F">
            <w:pPr>
              <w:pStyle w:val="Heading1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771979568"/>
                <w:placeholder>
                  <w:docPart w:val="1D4BDAAEADE50A46A7598ACE4FAA231A"/>
                </w:placeholder>
                <w:temporary/>
                <w:showingPlcHdr/>
                <w15:appearance w15:val="hidden"/>
              </w:sdtPr>
              <w:sdtContent>
                <w:r w:rsidR="0069200F" w:rsidRPr="0045346F">
                  <w:rPr>
                    <w:rStyle w:val="Emphasis"/>
                  </w:rPr>
                  <w:t>Total Score</w:t>
                </w:r>
              </w:sdtContent>
            </w:sdt>
          </w:p>
          <w:p w14:paraId="08EA8D1F" w14:textId="77777777" w:rsidR="00444DCF" w:rsidRDefault="00000000" w:rsidP="0069200F">
            <w:pPr>
              <w:pStyle w:val="Heading1"/>
            </w:pPr>
            <w:sdt>
              <w:sdtPr>
                <w:id w:val="1950275311"/>
                <w:placeholder>
                  <w:docPart w:val="868566060A62604593FCA9A12D8418CE"/>
                </w:placeholder>
                <w:temporary/>
                <w:showingPlcHdr/>
                <w15:appearance w15:val="hidden"/>
              </w:sdtPr>
              <w:sdtContent>
                <w:r w:rsidR="0069200F">
                  <w:t>[Result]</w:t>
                </w:r>
              </w:sdtContent>
            </w:sdt>
          </w:p>
        </w:tc>
      </w:tr>
    </w:tbl>
    <w:p w14:paraId="5E552D86" w14:textId="77777777" w:rsidR="00692D37" w:rsidRDefault="00692D37" w:rsidP="00836A73">
      <w:pPr>
        <w:pStyle w:val="GraphicAnchor"/>
      </w:pPr>
    </w:p>
    <w:sectPr w:rsidR="00692D37" w:rsidSect="001346D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CA17" w14:textId="77777777" w:rsidR="004258E7" w:rsidRDefault="004258E7" w:rsidP="001346DB">
      <w:r>
        <w:separator/>
      </w:r>
    </w:p>
  </w:endnote>
  <w:endnote w:type="continuationSeparator" w:id="0">
    <w:p w14:paraId="558A82D8" w14:textId="77777777" w:rsidR="004258E7" w:rsidRDefault="004258E7" w:rsidP="0013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3532" w14:textId="77777777" w:rsidR="004258E7" w:rsidRDefault="004258E7" w:rsidP="001346DB">
      <w:r>
        <w:separator/>
      </w:r>
    </w:p>
  </w:footnote>
  <w:footnote w:type="continuationSeparator" w:id="0">
    <w:p w14:paraId="188586D5" w14:textId="77777777" w:rsidR="004258E7" w:rsidRDefault="004258E7" w:rsidP="00134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2B"/>
    <w:rsid w:val="00003B2B"/>
    <w:rsid w:val="00006196"/>
    <w:rsid w:val="000C2709"/>
    <w:rsid w:val="00100AA8"/>
    <w:rsid w:val="001068BD"/>
    <w:rsid w:val="001346DB"/>
    <w:rsid w:val="001B1C66"/>
    <w:rsid w:val="002925D9"/>
    <w:rsid w:val="003965B8"/>
    <w:rsid w:val="004258E7"/>
    <w:rsid w:val="00444DCF"/>
    <w:rsid w:val="0045346F"/>
    <w:rsid w:val="004667AE"/>
    <w:rsid w:val="004F4408"/>
    <w:rsid w:val="00571374"/>
    <w:rsid w:val="00575B0A"/>
    <w:rsid w:val="006059F9"/>
    <w:rsid w:val="0060618B"/>
    <w:rsid w:val="006660E7"/>
    <w:rsid w:val="00684D66"/>
    <w:rsid w:val="006859C7"/>
    <w:rsid w:val="0069200F"/>
    <w:rsid w:val="00692D37"/>
    <w:rsid w:val="006C4ADF"/>
    <w:rsid w:val="006C60E6"/>
    <w:rsid w:val="006C64F8"/>
    <w:rsid w:val="00836A73"/>
    <w:rsid w:val="00927F01"/>
    <w:rsid w:val="00AD0453"/>
    <w:rsid w:val="00B537F4"/>
    <w:rsid w:val="00CA08B3"/>
    <w:rsid w:val="00D76C99"/>
    <w:rsid w:val="00F2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F1C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4F440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4F4408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71374"/>
    <w:pPr>
      <w:keepNext/>
      <w:keepLines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57137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3"/>
    <w:qFormat/>
    <w:rsid w:val="00571374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b/>
      <w:i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34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374"/>
    <w:rPr>
      <w:rFonts w:ascii="Avenir Next" w:hAnsi="Avenir Next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134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374"/>
    <w:rPr>
      <w:rFonts w:ascii="Avenir Next" w:hAnsi="Avenir Next"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1346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74"/>
    <w:rPr>
      <w:rFonts w:ascii="Times New Roman" w:hAnsi="Times New Roman" w:cs="Times New Roman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13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5"/>
    <w:qFormat/>
    <w:rsid w:val="00571374"/>
    <w:rPr>
      <w:sz w:val="10"/>
    </w:rPr>
  </w:style>
  <w:style w:type="character" w:customStyle="1" w:styleId="Heading2Char">
    <w:name w:val="Heading 2 Char"/>
    <w:basedOn w:val="DefaultParagraphFont"/>
    <w:link w:val="Heading2"/>
    <w:uiPriority w:val="1"/>
    <w:rsid w:val="00571374"/>
    <w:rPr>
      <w:rFonts w:asciiTheme="majorHAnsi" w:eastAsiaTheme="majorEastAsia" w:hAnsiTheme="majorHAnsi" w:cstheme="majorBidi"/>
      <w:color w:val="FFFFFF" w:themeColor="background1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571374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571374"/>
    <w:rPr>
      <w:rFonts w:asciiTheme="majorHAnsi" w:eastAsiaTheme="majorEastAsia" w:hAnsiTheme="majorHAnsi" w:cstheme="majorBidi"/>
      <w:b/>
      <w:iCs/>
      <w:color w:val="000000" w:themeColor="text1"/>
      <w:sz w:val="48"/>
    </w:rPr>
  </w:style>
  <w:style w:type="character" w:customStyle="1" w:styleId="Heading1Char">
    <w:name w:val="Heading 1 Char"/>
    <w:basedOn w:val="DefaultParagraphFont"/>
    <w:link w:val="Heading1"/>
    <w:rsid w:val="004F4408"/>
    <w:rPr>
      <w:rFonts w:asciiTheme="majorHAnsi" w:eastAsiaTheme="majorEastAsia" w:hAnsiTheme="majorHAnsi" w:cstheme="majorBidi"/>
      <w:color w:val="FFFFFF" w:themeColor="background1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69200F"/>
    <w:rPr>
      <w:color w:val="808080"/>
    </w:rPr>
  </w:style>
  <w:style w:type="character" w:styleId="Emphasis">
    <w:name w:val="Emphasis"/>
    <w:basedOn w:val="DefaultParagraphFont"/>
    <w:uiPriority w:val="20"/>
    <w:qFormat/>
    <w:rsid w:val="00CA08B3"/>
    <w:rPr>
      <w:b/>
      <w:i w:val="0"/>
      <w:iCs/>
    </w:rPr>
  </w:style>
  <w:style w:type="paragraph" w:customStyle="1" w:styleId="Heading1Blue">
    <w:name w:val="Heading 1 Blue"/>
    <w:basedOn w:val="Heading1"/>
    <w:uiPriority w:val="4"/>
    <w:qFormat/>
    <w:rsid w:val="00CA08B3"/>
    <w:pPr>
      <w:jc w:val="left"/>
    </w:pPr>
    <w:rPr>
      <w:color w:val="3D7798" w:themeColor="accent3"/>
    </w:rPr>
  </w:style>
  <w:style w:type="paragraph" w:customStyle="1" w:styleId="Heading2Blue">
    <w:name w:val="Heading 2 Blue"/>
    <w:basedOn w:val="Normal"/>
    <w:uiPriority w:val="4"/>
    <w:qFormat/>
    <w:rsid w:val="00CA08B3"/>
    <w:rPr>
      <w:color w:val="3D7798" w:themeColor="accent3"/>
    </w:rPr>
  </w:style>
  <w:style w:type="paragraph" w:customStyle="1" w:styleId="Heading3Blue">
    <w:name w:val="Heading 3 Blue"/>
    <w:basedOn w:val="Heading3"/>
    <w:uiPriority w:val="4"/>
    <w:qFormat/>
    <w:rsid w:val="00CA08B3"/>
    <w:rPr>
      <w:color w:val="3D7798" w:themeColor="accent3"/>
    </w:rPr>
  </w:style>
  <w:style w:type="character" w:customStyle="1" w:styleId="EmphasisAlt">
    <w:name w:val="Emphasis Alt"/>
    <w:basedOn w:val="DefaultParagraphFont"/>
    <w:uiPriority w:val="1"/>
    <w:qFormat/>
    <w:rsid w:val="0045346F"/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gmoe/Library/Containers/com.microsoft.Word/Data/Library/Application%20Support/Microsoft/Office/16.0/DTS/Search/%7bCAA63D65-EC7C-4E4F-9C1A-1D7768015237%7dtf0033743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6738CCCC399B4BAA79C20FBB469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E9625-3D27-DD4A-AEF5-4DFE25A5E6E7}"/>
      </w:docPartPr>
      <w:docPartBody>
        <w:p w:rsidR="00000000" w:rsidRDefault="00000000">
          <w:pPr>
            <w:pStyle w:val="476738CCCC399B4BAA79C20FBB469385"/>
          </w:pPr>
          <w:r>
            <w:t>Levels of Performance</w:t>
          </w:r>
        </w:p>
      </w:docPartBody>
    </w:docPart>
    <w:docPart>
      <w:docPartPr>
        <w:name w:val="F0CB371E1289A848BD688D0DBC35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26760-9C69-724F-9CE8-81D52E8D2E1F}"/>
      </w:docPartPr>
      <w:docPartBody>
        <w:p w:rsidR="00000000" w:rsidRDefault="00000000">
          <w:pPr>
            <w:pStyle w:val="F0CB371E1289A848BD688D0DBC35D1A9"/>
          </w:pPr>
          <w:r w:rsidRPr="00D76C99">
            <w:rPr>
              <w:rStyle w:val="Emphasis"/>
            </w:rPr>
            <w:t>(Scale)</w:t>
          </w:r>
        </w:p>
      </w:docPartBody>
    </w:docPart>
    <w:docPart>
      <w:docPartPr>
        <w:name w:val="E2A0BC1D02DEB142A440A39E5B4D9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67B6B-9786-A045-8D56-16CE9B084990}"/>
      </w:docPartPr>
      <w:docPartBody>
        <w:p w:rsidR="00000000" w:rsidRDefault="00000000">
          <w:pPr>
            <w:pStyle w:val="E2A0BC1D02DEB142A440A39E5B4D98A2"/>
          </w:pPr>
          <w:r w:rsidRPr="001B1C66">
            <w:t>(The task or performance that the rubric is designed to evaluate)</w:t>
          </w:r>
        </w:p>
      </w:docPartBody>
    </w:docPart>
    <w:docPart>
      <w:docPartPr>
        <w:name w:val="D07EF60A3121014CBEFBA2CD2A1BC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14D87-8614-E242-8D35-6637DFC816D7}"/>
      </w:docPartPr>
      <w:docPartBody>
        <w:p w:rsidR="00823B6F" w:rsidRPr="004F4408" w:rsidRDefault="00000000" w:rsidP="004F4408">
          <w:pPr>
            <w:jc w:val="center"/>
            <w:rPr>
              <w:rStyle w:val="Emphasis"/>
            </w:rPr>
          </w:pPr>
          <w:r w:rsidRPr="004F4408">
            <w:rPr>
              <w:rStyle w:val="Emphasis"/>
            </w:rPr>
            <w:t>Beginning</w:t>
          </w:r>
        </w:p>
        <w:p w:rsidR="00000000" w:rsidRDefault="00000000">
          <w:pPr>
            <w:pStyle w:val="D07EF60A3121014CBEFBA2CD2A1BC854"/>
          </w:pPr>
          <w:r w:rsidRPr="004F4408">
            <w:rPr>
              <w:rStyle w:val="Emphasis"/>
            </w:rPr>
            <w:t>1</w:t>
          </w:r>
        </w:p>
      </w:docPartBody>
    </w:docPart>
    <w:docPart>
      <w:docPartPr>
        <w:name w:val="5391CE971F245249BE70C8628C0B1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83A9-5398-A041-A0FA-6E56D65872CF}"/>
      </w:docPartPr>
      <w:docPartBody>
        <w:p w:rsidR="00823B6F" w:rsidRPr="004F4408" w:rsidRDefault="00000000" w:rsidP="004F4408">
          <w:pPr>
            <w:jc w:val="center"/>
            <w:rPr>
              <w:rStyle w:val="Emphasis"/>
            </w:rPr>
          </w:pPr>
          <w:r w:rsidRPr="004F4408">
            <w:rPr>
              <w:rStyle w:val="Emphasis"/>
            </w:rPr>
            <w:t>Developed</w:t>
          </w:r>
        </w:p>
        <w:p w:rsidR="00000000" w:rsidRDefault="00000000">
          <w:pPr>
            <w:pStyle w:val="5391CE971F245249BE70C8628C0B155C"/>
          </w:pPr>
          <w:r w:rsidRPr="004F4408">
            <w:rPr>
              <w:rStyle w:val="Emphasis"/>
            </w:rPr>
            <w:t>2</w:t>
          </w:r>
        </w:p>
      </w:docPartBody>
    </w:docPart>
    <w:docPart>
      <w:docPartPr>
        <w:name w:val="A8F83EDB0734EB45A81DD9FFCC054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3BE-7266-7649-B09D-505903515422}"/>
      </w:docPartPr>
      <w:docPartBody>
        <w:p w:rsidR="00823B6F" w:rsidRPr="004F4408" w:rsidRDefault="00000000" w:rsidP="004F4408">
          <w:pPr>
            <w:jc w:val="center"/>
            <w:rPr>
              <w:rStyle w:val="Emphasis"/>
            </w:rPr>
          </w:pPr>
          <w:r w:rsidRPr="004F4408">
            <w:rPr>
              <w:rStyle w:val="Emphasis"/>
            </w:rPr>
            <w:t>Accomplished</w:t>
          </w:r>
        </w:p>
        <w:p w:rsidR="00000000" w:rsidRDefault="00000000">
          <w:pPr>
            <w:pStyle w:val="A8F83EDB0734EB45A81DD9FFCC054A83"/>
          </w:pPr>
          <w:r w:rsidRPr="004F4408">
            <w:rPr>
              <w:rStyle w:val="Emphasis"/>
            </w:rPr>
            <w:t>3</w:t>
          </w:r>
        </w:p>
      </w:docPartBody>
    </w:docPart>
    <w:docPart>
      <w:docPartPr>
        <w:name w:val="346DA11C7F833348BC9B47E9BC10F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3CAC-5E09-1945-88F2-4F61BFD9CA85}"/>
      </w:docPartPr>
      <w:docPartBody>
        <w:p w:rsidR="00823B6F" w:rsidRPr="004F4408" w:rsidRDefault="00000000" w:rsidP="004F4408">
          <w:pPr>
            <w:jc w:val="center"/>
            <w:rPr>
              <w:rStyle w:val="Emphasis"/>
            </w:rPr>
          </w:pPr>
          <w:r w:rsidRPr="004F4408">
            <w:rPr>
              <w:rStyle w:val="Emphasis"/>
            </w:rPr>
            <w:t>Exemplary</w:t>
          </w:r>
        </w:p>
        <w:p w:rsidR="00000000" w:rsidRDefault="00000000">
          <w:pPr>
            <w:pStyle w:val="346DA11C7F833348BC9B47E9BC10F8BC"/>
          </w:pPr>
          <w:r w:rsidRPr="004F4408">
            <w:rPr>
              <w:rStyle w:val="Emphasis"/>
            </w:rPr>
            <w:t>4</w:t>
          </w:r>
        </w:p>
      </w:docPartBody>
    </w:docPart>
    <w:docPart>
      <w:docPartPr>
        <w:name w:val="248E938EA772D54AA2083E3A52205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2908-E92F-004A-90C2-04BC53CD529A}"/>
      </w:docPartPr>
      <w:docPartBody>
        <w:p w:rsidR="00000000" w:rsidRDefault="00000000">
          <w:pPr>
            <w:pStyle w:val="248E938EA772D54AA2083E3A52205C8A"/>
          </w:pPr>
          <w:r>
            <w:t>Score</w:t>
          </w:r>
        </w:p>
      </w:docPartBody>
    </w:docPart>
    <w:docPart>
      <w:docPartPr>
        <w:name w:val="B0070BF04DE01C47B42ABA6F1F295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C572F-8A84-8F46-8E17-2F13E8A52131}"/>
      </w:docPartPr>
      <w:docPartBody>
        <w:p w:rsidR="00000000" w:rsidRDefault="00000000">
          <w:pPr>
            <w:pStyle w:val="B0070BF04DE01C47B42ABA6F1F2955A7"/>
          </w:pPr>
          <w:r>
            <w:t>9</w:t>
          </w:r>
        </w:p>
      </w:docPartBody>
    </w:docPart>
    <w:docPart>
      <w:docPartPr>
        <w:name w:val="2A86F601ECE87C4C8094A8E3A3EAB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6AC4-134E-084F-B93E-352D1E498424}"/>
      </w:docPartPr>
      <w:docPartBody>
        <w:p w:rsidR="00000000" w:rsidRDefault="00000000">
          <w:pPr>
            <w:pStyle w:val="2A86F601ECE87C4C8094A8E3A3EAB1D1"/>
          </w:pPr>
          <w:r>
            <w:t>Task N1</w:t>
          </w:r>
        </w:p>
      </w:docPartBody>
    </w:docPart>
    <w:docPart>
      <w:docPartPr>
        <w:name w:val="C163AD93E044344EB21981D5AE2B3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A5480-534D-4744-8B18-20E676F3C7BA}"/>
      </w:docPartPr>
      <w:docPartBody>
        <w:p w:rsidR="00000000" w:rsidRDefault="00000000">
          <w:pPr>
            <w:pStyle w:val="C163AD93E044344EB21981D5AE2B3A88"/>
          </w:pPr>
          <w:r>
            <w:t>?</w:t>
          </w:r>
        </w:p>
      </w:docPartBody>
    </w:docPart>
    <w:docPart>
      <w:docPartPr>
        <w:name w:val="5FC0C4F10F4236429E167730DFCE8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8D57-FD96-0946-936B-90952498A9D1}"/>
      </w:docPartPr>
      <w:docPartBody>
        <w:p w:rsidR="00000000" w:rsidRDefault="00000000">
          <w:pPr>
            <w:pStyle w:val="5FC0C4F10F4236429E167730DFCE8562"/>
          </w:pPr>
          <w:r>
            <w:t>Task N2</w:t>
          </w:r>
        </w:p>
      </w:docPartBody>
    </w:docPart>
    <w:docPart>
      <w:docPartPr>
        <w:name w:val="F0CE13297F9A24458DCA1A8991738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E79D9-83EC-5B43-8F3C-033AE049E707}"/>
      </w:docPartPr>
      <w:docPartBody>
        <w:p w:rsidR="00000000" w:rsidRDefault="00000000">
          <w:pPr>
            <w:pStyle w:val="F0CE13297F9A24458DCA1A8991738693"/>
          </w:pPr>
          <w:r>
            <w:t>?</w:t>
          </w:r>
        </w:p>
      </w:docPartBody>
    </w:docPart>
    <w:docPart>
      <w:docPartPr>
        <w:name w:val="20F645EB24EED74D8A0775C8B5EA9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34869-7D0C-EC4F-8FB7-5615737273D8}"/>
      </w:docPartPr>
      <w:docPartBody>
        <w:p w:rsidR="00000000" w:rsidRDefault="00000000">
          <w:pPr>
            <w:pStyle w:val="20F645EB24EED74D8A0775C8B5EA9B34"/>
          </w:pPr>
          <w:r>
            <w:t>Task N3</w:t>
          </w:r>
        </w:p>
      </w:docPartBody>
    </w:docPart>
    <w:docPart>
      <w:docPartPr>
        <w:name w:val="A6A1633CB79A0D46A212B107ABD7B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F82F2-DF29-3F47-AE9E-3B2FA5808323}"/>
      </w:docPartPr>
      <w:docPartBody>
        <w:p w:rsidR="00000000" w:rsidRDefault="00000000">
          <w:pPr>
            <w:pStyle w:val="A6A1633CB79A0D46A212B107ABD7B4A8"/>
          </w:pPr>
          <w:r>
            <w:t>?</w:t>
          </w:r>
        </w:p>
      </w:docPartBody>
    </w:docPart>
    <w:docPart>
      <w:docPartPr>
        <w:name w:val="20F41CC743CD224C8D84B5A081488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DBEDE-6DF0-C545-BF67-4E6965F32947}"/>
      </w:docPartPr>
      <w:docPartBody>
        <w:p w:rsidR="00000000" w:rsidRDefault="00000000">
          <w:pPr>
            <w:pStyle w:val="20F41CC743CD224C8D84B5A0814887E7"/>
          </w:pPr>
          <w:r>
            <w:t>Task N4</w:t>
          </w:r>
        </w:p>
      </w:docPartBody>
    </w:docPart>
    <w:docPart>
      <w:docPartPr>
        <w:name w:val="EA75271A2379D84FA7120B5C754D1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CE9A-3B12-9845-B0AB-56D76F05B16F}"/>
      </w:docPartPr>
      <w:docPartBody>
        <w:p w:rsidR="00000000" w:rsidRDefault="00000000">
          <w:pPr>
            <w:pStyle w:val="EA75271A2379D84FA7120B5C754D11C8"/>
          </w:pPr>
          <w:r>
            <w:t>Task N5</w:t>
          </w:r>
        </w:p>
      </w:docPartBody>
    </w:docPart>
    <w:docPart>
      <w:docPartPr>
        <w:name w:val="8979EC93155B4E4BB4E0EFE025BFA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54443-E571-E146-927B-8A5D2CBBF734}"/>
      </w:docPartPr>
      <w:docPartBody>
        <w:p w:rsidR="00000000" w:rsidRDefault="00000000">
          <w:pPr>
            <w:pStyle w:val="8979EC93155B4E4BB4E0EFE025BFA2AF"/>
          </w:pPr>
          <w:r>
            <w:t>?</w:t>
          </w:r>
        </w:p>
      </w:docPartBody>
    </w:docPart>
    <w:docPart>
      <w:docPartPr>
        <w:name w:val="45D70F7E139ABD43B8E820CA11989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88592-2FA4-6446-B9F8-1521528D6CCC}"/>
      </w:docPartPr>
      <w:docPartBody>
        <w:p w:rsidR="00000000" w:rsidRDefault="00000000">
          <w:pPr>
            <w:pStyle w:val="45D70F7E139ABD43B8E820CA11989C13"/>
          </w:pPr>
          <w:r w:rsidRPr="00692D37">
            <w:t>Levels of Performance</w:t>
          </w:r>
        </w:p>
      </w:docPartBody>
    </w:docPart>
    <w:docPart>
      <w:docPartPr>
        <w:name w:val="B26E6FC15F806A47AC13F2CF9B0B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6D90A-5DB0-5440-A814-B86AFE37AEF7}"/>
      </w:docPartPr>
      <w:docPartBody>
        <w:p w:rsidR="00000000" w:rsidRDefault="00000000">
          <w:pPr>
            <w:pStyle w:val="B26E6FC15F806A47AC13F2CF9B0B46D5"/>
          </w:pPr>
          <w:r w:rsidRPr="00D76C99">
            <w:rPr>
              <w:rStyle w:val="Emphasis"/>
            </w:rPr>
            <w:t>(Scale)</w:t>
          </w:r>
        </w:p>
      </w:docPartBody>
    </w:docPart>
    <w:docPart>
      <w:docPartPr>
        <w:name w:val="677916E846F024498A51850D9CB4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EB1EC-A961-3947-BED9-81AD45444E68}"/>
      </w:docPartPr>
      <w:docPartBody>
        <w:p w:rsidR="00000000" w:rsidRDefault="00000000">
          <w:pPr>
            <w:pStyle w:val="677916E846F024498A51850D9CB4C7AD"/>
          </w:pPr>
          <w:r w:rsidRPr="00692D37">
            <w:t>(</w:t>
          </w:r>
          <w:r w:rsidRPr="00692D37">
            <w:rPr>
              <w:rStyle w:val="Heading2Char"/>
              <w:color w:val="A5A5A5" w:themeColor="accent3"/>
            </w:rPr>
            <w:t>The task or performance that the rubric is designed to evaluate)</w:t>
          </w:r>
        </w:p>
      </w:docPartBody>
    </w:docPart>
    <w:docPart>
      <w:docPartPr>
        <w:name w:val="D3CC6345A5F7324D96B31F399B321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0975E-E7B3-DB4F-AF4D-9B288F3184D2}"/>
      </w:docPartPr>
      <w:docPartBody>
        <w:p w:rsidR="00823B6F" w:rsidRPr="0045346F" w:rsidRDefault="00000000" w:rsidP="0069200F">
          <w:pPr>
            <w:jc w:val="center"/>
            <w:rPr>
              <w:rStyle w:val="EmphasisAlt"/>
            </w:rPr>
          </w:pPr>
          <w:r w:rsidRPr="0045346F">
            <w:rPr>
              <w:rStyle w:val="EmphasisAlt"/>
            </w:rPr>
            <w:t>Needs</w:t>
          </w:r>
          <w:r w:rsidRPr="0045346F">
            <w:rPr>
              <w:rStyle w:val="EmphasisAlt"/>
            </w:rPr>
            <w:br/>
          </w:r>
          <w:r w:rsidRPr="0045346F">
            <w:rPr>
              <w:rStyle w:val="EmphasisAlt"/>
            </w:rPr>
            <w:t>Improvement</w:t>
          </w:r>
        </w:p>
        <w:p w:rsidR="00000000" w:rsidRDefault="00000000">
          <w:pPr>
            <w:pStyle w:val="D3CC6345A5F7324D96B31F399B321F03"/>
          </w:pPr>
          <w:r w:rsidRPr="0045346F">
            <w:rPr>
              <w:rStyle w:val="EmphasisAlt"/>
            </w:rPr>
            <w:t>1</w:t>
          </w:r>
        </w:p>
      </w:docPartBody>
    </w:docPart>
    <w:docPart>
      <w:docPartPr>
        <w:name w:val="1FF295A4953AF54BAA94A4B9E126C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94535-4A42-194B-9DA0-8CDBC3A205BF}"/>
      </w:docPartPr>
      <w:docPartBody>
        <w:p w:rsidR="00000000" w:rsidRDefault="00000000">
          <w:pPr>
            <w:pStyle w:val="1FF295A4953AF54BAA94A4B9E126CB80"/>
          </w:pPr>
          <w:r w:rsidRPr="0045346F">
            <w:rPr>
              <w:rStyle w:val="EmphasisAlt"/>
            </w:rPr>
            <w:t>Good</w:t>
          </w:r>
          <w:r w:rsidRPr="0045346F">
            <w:rPr>
              <w:rStyle w:val="EmphasisAlt"/>
            </w:rPr>
            <w:br/>
            <w:t>2</w:t>
          </w:r>
        </w:p>
      </w:docPartBody>
    </w:docPart>
    <w:docPart>
      <w:docPartPr>
        <w:name w:val="FA4D9F8393BB0C4F9690B969E2D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B0833-4CD3-A842-9958-4412A21715CA}"/>
      </w:docPartPr>
      <w:docPartBody>
        <w:p w:rsidR="00000000" w:rsidRDefault="00000000">
          <w:pPr>
            <w:pStyle w:val="FA4D9F8393BB0C4F9690B969E2DA2A99"/>
          </w:pPr>
          <w:r w:rsidRPr="0045346F">
            <w:rPr>
              <w:rStyle w:val="EmphasisAlt"/>
            </w:rPr>
            <w:t>Very Good</w:t>
          </w:r>
          <w:r w:rsidRPr="0045346F">
            <w:rPr>
              <w:rStyle w:val="EmphasisAlt"/>
            </w:rPr>
            <w:br/>
            <w:t>3</w:t>
          </w:r>
        </w:p>
      </w:docPartBody>
    </w:docPart>
    <w:docPart>
      <w:docPartPr>
        <w:name w:val="66355581F8CDFE47BC2CB455E7432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FBFCB-F752-0D4D-9D1B-9B27E28E2D0A}"/>
      </w:docPartPr>
      <w:docPartBody>
        <w:p w:rsidR="00000000" w:rsidRDefault="00000000">
          <w:pPr>
            <w:pStyle w:val="66355581F8CDFE47BC2CB455E7432A90"/>
          </w:pPr>
          <w:r w:rsidRPr="0045346F">
            <w:rPr>
              <w:rStyle w:val="EmphasisAlt"/>
            </w:rPr>
            <w:t>Excellent</w:t>
          </w:r>
          <w:r w:rsidRPr="0045346F">
            <w:rPr>
              <w:rStyle w:val="EmphasisAlt"/>
            </w:rPr>
            <w:br/>
            <w:t>4</w:t>
          </w:r>
        </w:p>
      </w:docPartBody>
    </w:docPart>
    <w:docPart>
      <w:docPartPr>
        <w:name w:val="62347C5454E63D48AB5DD11414D66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74951-4B77-614C-869B-BFE88F4B90B2}"/>
      </w:docPartPr>
      <w:docPartBody>
        <w:p w:rsidR="00000000" w:rsidRDefault="00000000">
          <w:pPr>
            <w:pStyle w:val="62347C5454E63D48AB5DD11414D6659D"/>
          </w:pPr>
          <w:r w:rsidRPr="0045346F">
            <w:rPr>
              <w:rStyle w:val="EmphasisAlt"/>
            </w:rPr>
            <w:t>Score</w:t>
          </w:r>
        </w:p>
      </w:docPartBody>
    </w:docPart>
    <w:docPart>
      <w:docPartPr>
        <w:name w:val="FC6D5A8FA0F8914497A4451E5E55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DC234-339C-8644-807A-189EF0E7F75F}"/>
      </w:docPartPr>
      <w:docPartBody>
        <w:p w:rsidR="00000000" w:rsidRDefault="00000000">
          <w:pPr>
            <w:pStyle w:val="FC6D5A8FA0F8914497A4451E5E557860"/>
          </w:pPr>
          <w:r w:rsidRPr="00444DCF">
            <w:t>Criteria 1</w:t>
          </w:r>
        </w:p>
      </w:docPartBody>
    </w:docPart>
    <w:docPart>
      <w:docPartPr>
        <w:name w:val="17CE026F275F744CB161CEB541F0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DCFE9-009D-4148-8750-0135608A6513}"/>
      </w:docPartPr>
      <w:docPartBody>
        <w:p w:rsidR="00000000" w:rsidRDefault="00000000">
          <w:pPr>
            <w:pStyle w:val="17CE026F275F744CB161CEB541F0875A"/>
          </w:pPr>
          <w:r>
            <w:t>7</w:t>
          </w:r>
        </w:p>
      </w:docPartBody>
    </w:docPart>
    <w:docPart>
      <w:docPartPr>
        <w:name w:val="BC4D7104CA6E25488528164568E07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56A4D-32A5-9749-B4ED-C804E523E834}"/>
      </w:docPartPr>
      <w:docPartBody>
        <w:p w:rsidR="00000000" w:rsidRDefault="00000000">
          <w:pPr>
            <w:pStyle w:val="BC4D7104CA6E25488528164568E07B60"/>
          </w:pPr>
          <w:r>
            <w:t>Criteria 2</w:t>
          </w:r>
        </w:p>
      </w:docPartBody>
    </w:docPart>
    <w:docPart>
      <w:docPartPr>
        <w:name w:val="C4700405BABB3D44A04604EFC3AB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4DCE-2E2D-3F44-B824-4660A9AA2CFD}"/>
      </w:docPartPr>
      <w:docPartBody>
        <w:p w:rsidR="00000000" w:rsidRDefault="00000000">
          <w:pPr>
            <w:pStyle w:val="C4700405BABB3D44A04604EFC3AB49DC"/>
          </w:pPr>
          <w:r>
            <w:t>?</w:t>
          </w:r>
        </w:p>
      </w:docPartBody>
    </w:docPart>
    <w:docPart>
      <w:docPartPr>
        <w:name w:val="C4291BCF6B0FBD4D9B7D13D263BA7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A1A63-33E1-2447-BFFF-7E65007557E7}"/>
      </w:docPartPr>
      <w:docPartBody>
        <w:p w:rsidR="00000000" w:rsidRDefault="00000000">
          <w:pPr>
            <w:pStyle w:val="C4291BCF6B0FBD4D9B7D13D263BA7647"/>
          </w:pPr>
          <w:r>
            <w:t>Criteria 3</w:t>
          </w:r>
        </w:p>
      </w:docPartBody>
    </w:docPart>
    <w:docPart>
      <w:docPartPr>
        <w:name w:val="E471F33228734F4C879B44ADBEF08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61688-EC25-AD47-819A-B6FE73465E5D}"/>
      </w:docPartPr>
      <w:docPartBody>
        <w:p w:rsidR="00000000" w:rsidRDefault="00000000">
          <w:pPr>
            <w:pStyle w:val="E471F33228734F4C879B44ADBEF08C98"/>
          </w:pPr>
          <w:r>
            <w:t>?</w:t>
          </w:r>
        </w:p>
      </w:docPartBody>
    </w:docPart>
    <w:docPart>
      <w:docPartPr>
        <w:name w:val="ECC60DFDD309044185C758FC0C3BA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1126B-4B14-D247-B856-691D36761631}"/>
      </w:docPartPr>
      <w:docPartBody>
        <w:p w:rsidR="00000000" w:rsidRDefault="00000000">
          <w:pPr>
            <w:pStyle w:val="ECC60DFDD309044185C758FC0C3BA1EE"/>
          </w:pPr>
          <w:r>
            <w:t>Criteria 4</w:t>
          </w:r>
        </w:p>
      </w:docPartBody>
    </w:docPart>
    <w:docPart>
      <w:docPartPr>
        <w:name w:val="F758F8160831AB43A6F3DA31DCFCC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8E833-3FB9-4247-A30F-39D700819EA1}"/>
      </w:docPartPr>
      <w:docPartBody>
        <w:p w:rsidR="00000000" w:rsidRDefault="00000000">
          <w:pPr>
            <w:pStyle w:val="F758F8160831AB43A6F3DA31DCFCC1E0"/>
          </w:pPr>
          <w:r>
            <w:t>?</w:t>
          </w:r>
        </w:p>
      </w:docPartBody>
    </w:docPart>
    <w:docPart>
      <w:docPartPr>
        <w:name w:val="AD9E9350CFDB434A937AFA37B9150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A33EC-E360-C84D-AAA9-8EA443A633C2}"/>
      </w:docPartPr>
      <w:docPartBody>
        <w:p w:rsidR="00000000" w:rsidRDefault="00000000">
          <w:pPr>
            <w:pStyle w:val="AD9E9350CFDB434A937AFA37B9150B47"/>
          </w:pPr>
          <w:r>
            <w:rPr>
              <w:color w:val="A5A5A5" w:themeColor="accent3"/>
            </w:rPr>
            <w:t>Criteria 5</w:t>
          </w:r>
        </w:p>
      </w:docPartBody>
    </w:docPart>
    <w:docPart>
      <w:docPartPr>
        <w:name w:val="46E5484E2375B64A9A32D805DB2C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CF424-843B-B142-9DC9-7FC00AF39B48}"/>
      </w:docPartPr>
      <w:docPartBody>
        <w:p w:rsidR="00000000" w:rsidRDefault="00000000">
          <w:pPr>
            <w:pStyle w:val="46E5484E2375B64A9A32D805DB2CD510"/>
          </w:pPr>
          <w:r>
            <w:t>?</w:t>
          </w:r>
        </w:p>
      </w:docPartBody>
    </w:docPart>
    <w:docPart>
      <w:docPartPr>
        <w:name w:val="1D4BDAAEADE50A46A7598ACE4FAA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83E19-E4DE-CA49-A182-6D63CEEFCE20}"/>
      </w:docPartPr>
      <w:docPartBody>
        <w:p w:rsidR="00000000" w:rsidRDefault="00000000">
          <w:pPr>
            <w:pStyle w:val="1D4BDAAEADE50A46A7598ACE4FAA231A"/>
          </w:pPr>
          <w:r w:rsidRPr="0045346F">
            <w:rPr>
              <w:rStyle w:val="Emphasis"/>
            </w:rPr>
            <w:t>Total Score</w:t>
          </w:r>
        </w:p>
      </w:docPartBody>
    </w:docPart>
    <w:docPart>
      <w:docPartPr>
        <w:name w:val="868566060A62604593FCA9A12D84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5049D-8FF9-2D46-9A46-7D3DD9932E8D}"/>
      </w:docPartPr>
      <w:docPartBody>
        <w:p w:rsidR="00000000" w:rsidRDefault="00000000">
          <w:pPr>
            <w:pStyle w:val="868566060A62604593FCA9A12D8418CE"/>
          </w:pPr>
          <w:r>
            <w:t>[Result]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9"/>
    <w:rsid w:val="00CA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738CCCC399B4BAA79C20FBB469385">
    <w:name w:val="476738CCCC399B4BAA79C20FBB469385"/>
  </w:style>
  <w:style w:type="character" w:styleId="Emphasis">
    <w:name w:val="Emphasis"/>
    <w:basedOn w:val="DefaultParagraphFont"/>
    <w:uiPriority w:val="20"/>
    <w:qFormat/>
    <w:rPr>
      <w:b/>
      <w:i w:val="0"/>
      <w:iCs/>
    </w:rPr>
  </w:style>
  <w:style w:type="paragraph" w:customStyle="1" w:styleId="F0CB371E1289A848BD688D0DBC35D1A9">
    <w:name w:val="F0CB371E1289A848BD688D0DBC35D1A9"/>
  </w:style>
  <w:style w:type="paragraph" w:customStyle="1" w:styleId="E2A0BC1D02DEB142A440A39E5B4D98A2">
    <w:name w:val="E2A0BC1D02DEB142A440A39E5B4D98A2"/>
  </w:style>
  <w:style w:type="paragraph" w:customStyle="1" w:styleId="D07EF60A3121014CBEFBA2CD2A1BC854">
    <w:name w:val="D07EF60A3121014CBEFBA2CD2A1BC854"/>
  </w:style>
  <w:style w:type="paragraph" w:customStyle="1" w:styleId="5391CE971F245249BE70C8628C0B155C">
    <w:name w:val="5391CE971F245249BE70C8628C0B155C"/>
  </w:style>
  <w:style w:type="paragraph" w:customStyle="1" w:styleId="A8F83EDB0734EB45A81DD9FFCC054A83">
    <w:name w:val="A8F83EDB0734EB45A81DD9FFCC054A83"/>
  </w:style>
  <w:style w:type="paragraph" w:customStyle="1" w:styleId="346DA11C7F833348BC9B47E9BC10F8BC">
    <w:name w:val="346DA11C7F833348BC9B47E9BC10F8BC"/>
  </w:style>
  <w:style w:type="paragraph" w:customStyle="1" w:styleId="248E938EA772D54AA2083E3A52205C8A">
    <w:name w:val="248E938EA772D54AA2083E3A52205C8A"/>
  </w:style>
  <w:style w:type="paragraph" w:customStyle="1" w:styleId="B0070BF04DE01C47B42ABA6F1F2955A7">
    <w:name w:val="B0070BF04DE01C47B42ABA6F1F2955A7"/>
  </w:style>
  <w:style w:type="paragraph" w:customStyle="1" w:styleId="2A86F601ECE87C4C8094A8E3A3EAB1D1">
    <w:name w:val="2A86F601ECE87C4C8094A8E3A3EAB1D1"/>
  </w:style>
  <w:style w:type="paragraph" w:customStyle="1" w:styleId="C163AD93E044344EB21981D5AE2B3A88">
    <w:name w:val="C163AD93E044344EB21981D5AE2B3A88"/>
  </w:style>
  <w:style w:type="paragraph" w:customStyle="1" w:styleId="5FC0C4F10F4236429E167730DFCE8562">
    <w:name w:val="5FC0C4F10F4236429E167730DFCE8562"/>
  </w:style>
  <w:style w:type="paragraph" w:customStyle="1" w:styleId="F0CE13297F9A24458DCA1A8991738693">
    <w:name w:val="F0CE13297F9A24458DCA1A8991738693"/>
  </w:style>
  <w:style w:type="paragraph" w:customStyle="1" w:styleId="20F645EB24EED74D8A0775C8B5EA9B34">
    <w:name w:val="20F645EB24EED74D8A0775C8B5EA9B34"/>
  </w:style>
  <w:style w:type="paragraph" w:customStyle="1" w:styleId="A6A1633CB79A0D46A212B107ABD7B4A8">
    <w:name w:val="A6A1633CB79A0D46A212B107ABD7B4A8"/>
  </w:style>
  <w:style w:type="paragraph" w:customStyle="1" w:styleId="20F41CC743CD224C8D84B5A0814887E7">
    <w:name w:val="20F41CC743CD224C8D84B5A0814887E7"/>
  </w:style>
  <w:style w:type="paragraph" w:customStyle="1" w:styleId="EA75271A2379D84FA7120B5C754D11C8">
    <w:name w:val="EA75271A2379D84FA7120B5C754D11C8"/>
  </w:style>
  <w:style w:type="paragraph" w:customStyle="1" w:styleId="8979EC93155B4E4BB4E0EFE025BFA2AF">
    <w:name w:val="8979EC93155B4E4BB4E0EFE025BFA2AF"/>
  </w:style>
  <w:style w:type="paragraph" w:customStyle="1" w:styleId="45D70F7E139ABD43B8E820CA11989C13">
    <w:name w:val="45D70F7E139ABD43B8E820CA11989C13"/>
  </w:style>
  <w:style w:type="paragraph" w:customStyle="1" w:styleId="B26E6FC15F806A47AC13F2CF9B0B46D5">
    <w:name w:val="B26E6FC15F806A47AC13F2CF9B0B46D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FFFFFF" w:themeColor="background1"/>
      <w:szCs w:val="26"/>
    </w:rPr>
  </w:style>
  <w:style w:type="paragraph" w:customStyle="1" w:styleId="677916E846F024498A51850D9CB4C7AD">
    <w:name w:val="677916E846F024498A51850D9CB4C7AD"/>
  </w:style>
  <w:style w:type="character" w:customStyle="1" w:styleId="EmphasisAlt">
    <w:name w:val="Emphasis Alt"/>
    <w:basedOn w:val="DefaultParagraphFont"/>
    <w:uiPriority w:val="1"/>
    <w:qFormat/>
    <w:rPr>
      <w:b/>
      <w:color w:val="FFFFFF" w:themeColor="background1"/>
    </w:rPr>
  </w:style>
  <w:style w:type="paragraph" w:customStyle="1" w:styleId="D3CC6345A5F7324D96B31F399B321F03">
    <w:name w:val="D3CC6345A5F7324D96B31F399B321F03"/>
  </w:style>
  <w:style w:type="paragraph" w:customStyle="1" w:styleId="1FF295A4953AF54BAA94A4B9E126CB80">
    <w:name w:val="1FF295A4953AF54BAA94A4B9E126CB80"/>
  </w:style>
  <w:style w:type="paragraph" w:customStyle="1" w:styleId="FA4D9F8393BB0C4F9690B969E2DA2A99">
    <w:name w:val="FA4D9F8393BB0C4F9690B969E2DA2A99"/>
  </w:style>
  <w:style w:type="paragraph" w:customStyle="1" w:styleId="66355581F8CDFE47BC2CB455E7432A90">
    <w:name w:val="66355581F8CDFE47BC2CB455E7432A90"/>
  </w:style>
  <w:style w:type="paragraph" w:customStyle="1" w:styleId="62347C5454E63D48AB5DD11414D6659D">
    <w:name w:val="62347C5454E63D48AB5DD11414D6659D"/>
  </w:style>
  <w:style w:type="paragraph" w:customStyle="1" w:styleId="FC6D5A8FA0F8914497A4451E5E557860">
    <w:name w:val="FC6D5A8FA0F8914497A4451E5E557860"/>
  </w:style>
  <w:style w:type="paragraph" w:customStyle="1" w:styleId="17CE026F275F744CB161CEB541F0875A">
    <w:name w:val="17CE026F275F744CB161CEB541F0875A"/>
  </w:style>
  <w:style w:type="paragraph" w:customStyle="1" w:styleId="BC4D7104CA6E25488528164568E07B60">
    <w:name w:val="BC4D7104CA6E25488528164568E07B60"/>
  </w:style>
  <w:style w:type="paragraph" w:customStyle="1" w:styleId="C4700405BABB3D44A04604EFC3AB49DC">
    <w:name w:val="C4700405BABB3D44A04604EFC3AB49DC"/>
  </w:style>
  <w:style w:type="paragraph" w:customStyle="1" w:styleId="C4291BCF6B0FBD4D9B7D13D263BA7647">
    <w:name w:val="C4291BCF6B0FBD4D9B7D13D263BA7647"/>
  </w:style>
  <w:style w:type="paragraph" w:customStyle="1" w:styleId="E471F33228734F4C879B44ADBEF08C98">
    <w:name w:val="E471F33228734F4C879B44ADBEF08C98"/>
  </w:style>
  <w:style w:type="paragraph" w:customStyle="1" w:styleId="ECC60DFDD309044185C758FC0C3BA1EE">
    <w:name w:val="ECC60DFDD309044185C758FC0C3BA1EE"/>
  </w:style>
  <w:style w:type="paragraph" w:customStyle="1" w:styleId="F758F8160831AB43A6F3DA31DCFCC1E0">
    <w:name w:val="F758F8160831AB43A6F3DA31DCFCC1E0"/>
  </w:style>
  <w:style w:type="paragraph" w:customStyle="1" w:styleId="AD9E9350CFDB434A937AFA37B9150B47">
    <w:name w:val="AD9E9350CFDB434A937AFA37B9150B47"/>
  </w:style>
  <w:style w:type="paragraph" w:customStyle="1" w:styleId="46E5484E2375B64A9A32D805DB2CD510">
    <w:name w:val="46E5484E2375B64A9A32D805DB2CD510"/>
  </w:style>
  <w:style w:type="paragraph" w:customStyle="1" w:styleId="1D4BDAAEADE50A46A7598ACE4FAA231A">
    <w:name w:val="1D4BDAAEADE50A46A7598ACE4FAA231A"/>
  </w:style>
  <w:style w:type="paragraph" w:customStyle="1" w:styleId="868566060A62604593FCA9A12D8418CE">
    <w:name w:val="868566060A62604593FCA9A12D8418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ading">
  <a:themeElements>
    <a:clrScheme name="Grading">
      <a:dk1>
        <a:srgbClr val="000000"/>
      </a:dk1>
      <a:lt1>
        <a:srgbClr val="FFFFFF"/>
      </a:lt1>
      <a:dk2>
        <a:srgbClr val="545454"/>
      </a:dk2>
      <a:lt2>
        <a:srgbClr val="A7A9AC"/>
      </a:lt2>
      <a:accent1>
        <a:srgbClr val="F5F6F5"/>
      </a:accent1>
      <a:accent2>
        <a:srgbClr val="FC4146"/>
      </a:accent2>
      <a:accent3>
        <a:srgbClr val="3D7798"/>
      </a:accent3>
      <a:accent4>
        <a:srgbClr val="6492AD"/>
      </a:accent4>
      <a:accent5>
        <a:srgbClr val="8AADC0"/>
      </a:accent5>
      <a:accent6>
        <a:srgbClr val="B1C8D5"/>
      </a:accent6>
      <a:hlink>
        <a:srgbClr val="0000FF"/>
      </a:hlink>
      <a:folHlink>
        <a:srgbClr val="FF00FF"/>
      </a:folHlink>
    </a:clrScheme>
    <a:fontScheme name="Avenir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rading" id="{7F7C669A-4368-E24C-B4E7-96779283C322}" vid="{F1304951-C2D6-E04A-9BE8-843411DF981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2C621BD-927C-40C2-BBB1-648E489BB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D115C8-79D3-475F-90BD-A309D13CD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45872-6D99-4696-B028-A126AFCEC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EB0CD-1D33-497C-845E-A2AD02C5F3A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Grading rubric.dotx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2023-02-01T01:10:00Z</dcterms:created>
  <dcterms:modified xsi:type="dcterms:W3CDTF">2023-02-01T01:10:00Z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